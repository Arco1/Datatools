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0DE" w:rsidRDefault="002360DE" w:rsidP="002360DE">
      <w:pPr>
        <w:pStyle w:val="Kop1"/>
      </w:pPr>
      <w:r>
        <w:t xml:space="preserve">Doel: Importeren van Header gegevens van boringen en sonderingen in een </w:t>
      </w:r>
      <w:proofErr w:type="spellStart"/>
      <w:r>
        <w:t>Kop-tabel</w:t>
      </w:r>
      <w:proofErr w:type="spellEnd"/>
      <w:r>
        <w:t>.</w:t>
      </w:r>
    </w:p>
    <w:p w:rsidR="002360DE" w:rsidRDefault="002360DE">
      <w:r>
        <w:t>Deze kop tabel kan gebruikt worden om de locaties van boringen en sonderingen te tonen en de gegevens te ontsluiten.</w:t>
      </w:r>
    </w:p>
    <w:p w:rsidR="002360DE" w:rsidRDefault="002360DE">
      <w:r>
        <w:t xml:space="preserve">DD: </w:t>
      </w:r>
      <w:r w:rsidR="00847E78">
        <w:t>2-11-2017</w:t>
      </w:r>
    </w:p>
    <w:p w:rsidR="00847E78" w:rsidRDefault="002360DE">
      <w:r>
        <w:t xml:space="preserve">Door </w:t>
      </w:r>
      <w:r w:rsidR="00847E78">
        <w:t>:</w:t>
      </w:r>
      <w:r>
        <w:t xml:space="preserve">  </w:t>
      </w:r>
      <w:r w:rsidR="00847E78">
        <w:t>Adrie van Ruiten</w:t>
      </w:r>
    </w:p>
    <w:p w:rsidR="00847E78" w:rsidRDefault="00847E78">
      <w:r>
        <w:t>Waterschap Vallei en Veluwe</w:t>
      </w:r>
    </w:p>
    <w:p w:rsidR="00847E78" w:rsidRDefault="002360DE">
      <w:hyperlink r:id="rId5" w:history="1">
        <w:r w:rsidR="00847E78" w:rsidRPr="004E518F">
          <w:rPr>
            <w:rStyle w:val="Hyperlink"/>
          </w:rPr>
          <w:t>avanruiten@vallei-veluwe.nl</w:t>
        </w:r>
      </w:hyperlink>
    </w:p>
    <w:p w:rsidR="00847E78" w:rsidRDefault="00847E78">
      <w:r>
        <w:t>********************************************************</w:t>
      </w:r>
    </w:p>
    <w:p w:rsidR="00E70B0A" w:rsidRDefault="00E70B0A">
      <w:r>
        <w:t>Betreft een acces-database:</w:t>
      </w:r>
    </w:p>
    <w:p w:rsidR="00E70B0A" w:rsidRDefault="00E70B0A">
      <w:bookmarkStart w:id="0" w:name="_GoBack"/>
      <w:bookmarkEnd w:id="0"/>
      <w:r>
        <w:t>Tool beslaat het formulier:</w:t>
      </w:r>
    </w:p>
    <w:p w:rsidR="00E70B0A" w:rsidRDefault="00E70B0A">
      <w:r>
        <w:t>IMPORT_KOP_WSVV</w:t>
      </w:r>
    </w:p>
    <w:p w:rsidR="00E70B0A" w:rsidRDefault="00E70B0A">
      <w:r>
        <w:rPr>
          <w:noProof/>
          <w:lang w:eastAsia="nl-NL"/>
        </w:rPr>
        <w:drawing>
          <wp:inline distT="0" distB="0" distL="0" distR="0" wp14:anchorId="0080D7E5" wp14:editId="60247268">
            <wp:extent cx="4248150" cy="24384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B0A" w:rsidRDefault="00E70B0A"/>
    <w:p w:rsidR="00E70B0A" w:rsidRDefault="00E70B0A">
      <w:r>
        <w:t>1 druk op de knop en wachten…….</w:t>
      </w:r>
    </w:p>
    <w:p w:rsidR="00E70B0A" w:rsidRDefault="00E70B0A"/>
    <w:p w:rsidR="00C44DE6" w:rsidRDefault="00E70B0A">
      <w:r>
        <w:t>Wat doet de Tool:</w:t>
      </w:r>
    </w:p>
    <w:p w:rsidR="00E70B0A" w:rsidRDefault="00E70B0A" w:rsidP="00E70B0A">
      <w:pPr>
        <w:pStyle w:val="Lijstalinea"/>
        <w:numPr>
          <w:ilvl w:val="0"/>
          <w:numId w:val="1"/>
        </w:numPr>
      </w:pPr>
      <w:r>
        <w:t xml:space="preserve">De tool vraagt een directory waar .GEF-bestanden staan. </w:t>
      </w:r>
    </w:p>
    <w:p w:rsidR="00E70B0A" w:rsidRDefault="00E70B0A" w:rsidP="00E70B0A">
      <w:pPr>
        <w:pStyle w:val="Lijstalinea"/>
        <w:numPr>
          <w:ilvl w:val="0"/>
          <w:numId w:val="1"/>
        </w:numPr>
      </w:pPr>
      <w:r>
        <w:t>De Tool kopieert alle .</w:t>
      </w:r>
      <w:proofErr w:type="spellStart"/>
      <w:r>
        <w:t>gef</w:t>
      </w:r>
      <w:proofErr w:type="spellEnd"/>
      <w:r>
        <w:t xml:space="preserve"> bestanden in deze directory naar.txt bestanden.</w:t>
      </w:r>
    </w:p>
    <w:p w:rsidR="00E70B0A" w:rsidRDefault="00E70B0A" w:rsidP="00E70B0A">
      <w:pPr>
        <w:pStyle w:val="Lijstalinea"/>
        <w:numPr>
          <w:ilvl w:val="0"/>
          <w:numId w:val="1"/>
        </w:numPr>
      </w:pPr>
      <w:r>
        <w:t xml:space="preserve">Leest de txt-bestanden 1 voor 1 in en haalt de </w:t>
      </w:r>
      <w:proofErr w:type="spellStart"/>
      <w:r>
        <w:t>kopgegegevens</w:t>
      </w:r>
      <w:proofErr w:type="spellEnd"/>
      <w:r>
        <w:t xml:space="preserve"> uit de .GEF bestanden.</w:t>
      </w:r>
    </w:p>
    <w:p w:rsidR="00E70B0A" w:rsidRDefault="00E70B0A" w:rsidP="00E70B0A">
      <w:pPr>
        <w:pStyle w:val="Lijstalinea"/>
        <w:numPr>
          <w:ilvl w:val="0"/>
          <w:numId w:val="1"/>
        </w:numPr>
      </w:pPr>
      <w:r>
        <w:t xml:space="preserve">Vult de tabel:   </w:t>
      </w:r>
      <w:proofErr w:type="spellStart"/>
      <w:r>
        <w:t>TmpKopMeting</w:t>
      </w:r>
      <w:proofErr w:type="spellEnd"/>
      <w:r>
        <w:t xml:space="preserve">   met de Header gegevens van de aangeboden boring / sondering.</w:t>
      </w:r>
    </w:p>
    <w:p w:rsidR="00E70B0A" w:rsidRDefault="00E70B0A" w:rsidP="00E70B0A"/>
    <w:p w:rsidR="00E70B0A" w:rsidRDefault="00E70B0A" w:rsidP="00E70B0A"/>
    <w:p w:rsidR="00E70B0A" w:rsidRDefault="00E70B0A" w:rsidP="00E70B0A">
      <w:r>
        <w:lastRenderedPageBreak/>
        <w:t>Nawerk nodig:</w:t>
      </w:r>
    </w:p>
    <w:p w:rsidR="00E70B0A" w:rsidRDefault="00E70B0A" w:rsidP="00E70B0A">
      <w:r>
        <w:t xml:space="preserve">De </w:t>
      </w:r>
      <w:proofErr w:type="spellStart"/>
      <w:r>
        <w:t>TmpKopMeting</w:t>
      </w:r>
      <w:proofErr w:type="spellEnd"/>
      <w:r>
        <w:t xml:space="preserve"> omzetten naar een standaard datatabel.</w:t>
      </w:r>
    </w:p>
    <w:p w:rsidR="00E70B0A" w:rsidRDefault="00E70B0A" w:rsidP="00E70B0A"/>
    <w:p w:rsidR="00E70B0A" w:rsidRDefault="00E70B0A" w:rsidP="00E70B0A">
      <w:r>
        <w:t xml:space="preserve">Hiervoor zijn divers </w:t>
      </w:r>
      <w:proofErr w:type="spellStart"/>
      <w:r>
        <w:t>queries</w:t>
      </w:r>
      <w:proofErr w:type="spellEnd"/>
      <w:r>
        <w:t xml:space="preserve"> meegeleverd die een deel van het werk vereenvoudigen.</w:t>
      </w:r>
    </w:p>
    <w:p w:rsidR="00E70B0A" w:rsidRDefault="00E70B0A" w:rsidP="00E70B0A"/>
    <w:p w:rsidR="00E70B0A" w:rsidRDefault="00E70B0A" w:rsidP="00E70B0A">
      <w:r>
        <w:t>Veel zoek vervang mogelijk.</w:t>
      </w:r>
    </w:p>
    <w:p w:rsidR="008E02EA" w:rsidRDefault="008E02EA" w:rsidP="00E70B0A"/>
    <w:p w:rsidR="008E02EA" w:rsidRDefault="008E02EA">
      <w:r>
        <w:br w:type="page"/>
      </w:r>
    </w:p>
    <w:p w:rsidR="008E02EA" w:rsidRDefault="008E02EA" w:rsidP="008E02EA">
      <w:pPr>
        <w:pStyle w:val="Hoofdnummer"/>
      </w:pPr>
      <w:r>
        <w:lastRenderedPageBreak/>
        <w:t>Keuzes voor de eindtabellen: Boring en sondering.</w:t>
      </w:r>
    </w:p>
    <w:p w:rsidR="008E02EA" w:rsidRDefault="008E02EA" w:rsidP="008E02EA"/>
    <w:p w:rsidR="008E02EA" w:rsidRDefault="008E02EA" w:rsidP="008E02EA">
      <w:pPr>
        <w:pStyle w:val="Subnummer"/>
      </w:pPr>
      <w:r>
        <w:t>Sondering:</w:t>
      </w:r>
    </w:p>
    <w:p w:rsidR="008E02EA" w:rsidRPr="008D1F3D" w:rsidRDefault="008E02EA" w:rsidP="008E02EA">
      <w:r>
        <w:t>Naam kolom</w:t>
      </w:r>
      <w:r>
        <w:tab/>
        <w:t>inhoud</w:t>
      </w:r>
      <w:r>
        <w:tab/>
        <w:t>redenatie</w:t>
      </w:r>
    </w:p>
    <w:tbl>
      <w:tblPr>
        <w:tblW w:w="921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5"/>
        <w:gridCol w:w="4221"/>
        <w:gridCol w:w="2928"/>
      </w:tblGrid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Kolomnaam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inhoud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8496B0" w:themeFill="text2" w:themeFillTint="99"/>
          </w:tcPr>
          <w:p w:rsidR="008E02EA" w:rsidRDefault="008E02EA" w:rsidP="008E02EA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Redenatie wel/niet meenemen\</w:t>
            </w: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8D1F3D">
              <w:rPr>
                <w:rFonts w:eastAsia="Times New Roman" w:cs="Times New Roman"/>
                <w:color w:val="000000"/>
                <w:szCs w:val="18"/>
              </w:rPr>
              <w:t>OBJECTID *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 xml:space="preserve">GIS-specifieke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id</w:t>
            </w:r>
            <w:proofErr w:type="spellEnd"/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8D1F3D">
              <w:rPr>
                <w:rFonts w:eastAsia="Times New Roman" w:cs="Times New Roman"/>
                <w:color w:val="000000"/>
                <w:szCs w:val="18"/>
              </w:rPr>
              <w:t>SHAPE *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GIS-specifieke</w:t>
            </w:r>
            <w:r w:rsidRPr="008D1F3D">
              <w:rPr>
                <w:rFonts w:eastAsia="Times New Roman" w:cs="Times New Roman"/>
                <w:color w:val="000000"/>
                <w:szCs w:val="18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18"/>
              </w:rPr>
              <w:t xml:space="preserve">Geometrie </w:t>
            </w:r>
            <w:r w:rsidRPr="008D1F3D">
              <w:rPr>
                <w:rFonts w:eastAsia="Times New Roman" w:cs="Times New Roman"/>
                <w:color w:val="000000"/>
                <w:szCs w:val="18"/>
              </w:rPr>
              <w:t>Point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Code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C618FA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 xml:space="preserve">Unieke toegevoegde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Sondeernr</w:t>
            </w:r>
            <w:proofErr w:type="spellEnd"/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 xml:space="preserve">Niet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meenenem</w:t>
            </w:r>
            <w:proofErr w:type="spellEnd"/>
            <w:r>
              <w:rPr>
                <w:rFonts w:eastAsia="Times New Roman" w:cs="Times New Roman"/>
                <w:color w:val="000000"/>
                <w:szCs w:val="18"/>
              </w:rPr>
              <w:t xml:space="preserve">. Anders dubbele nummers. Unieke code uit leveringen behouden. In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Sondeernr</w:t>
            </w:r>
            <w:proofErr w:type="spellEnd"/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8D1F3D">
              <w:rPr>
                <w:rFonts w:eastAsia="Times New Roman" w:cs="Times New Roman"/>
                <w:color w:val="000000"/>
                <w:szCs w:val="18"/>
              </w:rPr>
              <w:t>sondeernr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Uniek gebruikersnummer.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Unieke code uit leveringen behouden.</w:t>
            </w:r>
          </w:p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 xml:space="preserve">Bij dubbele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nr’s</w:t>
            </w:r>
            <w:proofErr w:type="spellEnd"/>
            <w:r>
              <w:rPr>
                <w:rFonts w:eastAsia="Times New Roman" w:cs="Times New Roman"/>
                <w:color w:val="000000"/>
                <w:szCs w:val="18"/>
              </w:rPr>
              <w:t xml:space="preserve"> uit projecten: Sonderingen uit projecten uniek maken met toevoeging op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sondernr</w:t>
            </w:r>
            <w:proofErr w:type="spellEnd"/>
            <w:r>
              <w:rPr>
                <w:rFonts w:eastAsia="Times New Roman" w:cs="Times New Roman"/>
                <w:color w:val="000000"/>
                <w:szCs w:val="18"/>
              </w:rPr>
              <w:t xml:space="preserve"> (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bijv</w:t>
            </w:r>
            <w:proofErr w:type="spellEnd"/>
            <w:r>
              <w:rPr>
                <w:rFonts w:eastAsia="Times New Roman" w:cs="Times New Roman"/>
                <w:color w:val="000000"/>
                <w:szCs w:val="18"/>
              </w:rPr>
              <w:t xml:space="preserve"> datum /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projectnr</w:t>
            </w:r>
            <w:proofErr w:type="spellEnd"/>
            <w:r>
              <w:rPr>
                <w:rFonts w:eastAsia="Times New Roman" w:cs="Times New Roman"/>
                <w:color w:val="000000"/>
                <w:szCs w:val="18"/>
              </w:rPr>
              <w:t>)</w:t>
            </w: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8D1F3D">
              <w:rPr>
                <w:rFonts w:eastAsia="Times New Roman" w:cs="Times New Roman"/>
                <w:color w:val="000000"/>
                <w:szCs w:val="18"/>
              </w:rPr>
              <w:t>coord_stelsel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Coordinaatstelsel</w:t>
            </w:r>
            <w:proofErr w:type="spellEnd"/>
            <w:r>
              <w:rPr>
                <w:rFonts w:eastAsia="Times New Roman" w:cs="Times New Roman"/>
                <w:color w:val="000000"/>
                <w:szCs w:val="18"/>
              </w:rPr>
              <w:t xml:space="preserve"> aangeleverd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coordinaten</w:t>
            </w:r>
            <w:proofErr w:type="spellEnd"/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Niet meenemen, X en Y altijd naar RD-stelsel omzetten om in GIS te gebruiken.</w:t>
            </w: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8D1F3D">
              <w:rPr>
                <w:rFonts w:eastAsia="Times New Roman" w:cs="Times New Roman"/>
                <w:color w:val="000000"/>
                <w:szCs w:val="18"/>
              </w:rPr>
              <w:t>X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X-co in M (RD-stelsel)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8D1F3D">
              <w:rPr>
                <w:rFonts w:eastAsia="Times New Roman" w:cs="Times New Roman"/>
                <w:color w:val="000000"/>
                <w:szCs w:val="18"/>
              </w:rPr>
              <w:t>Y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Y-co in M (RD-stelsel)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8D1F3D">
              <w:rPr>
                <w:rFonts w:eastAsia="Times New Roman" w:cs="Times New Roman"/>
                <w:color w:val="000000"/>
                <w:szCs w:val="18"/>
              </w:rPr>
              <w:t>einddiepte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Sonderdiepte</w:t>
            </w:r>
            <w:proofErr w:type="spellEnd"/>
            <w:r>
              <w:rPr>
                <w:rFonts w:eastAsia="Times New Roman" w:cs="Times New Roman"/>
                <w:color w:val="000000"/>
                <w:szCs w:val="18"/>
              </w:rPr>
              <w:t xml:space="preserve"> (in M)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meet</w:t>
            </w:r>
            <w:r w:rsidRPr="008D1F3D">
              <w:rPr>
                <w:rFonts w:eastAsia="Times New Roman" w:cs="Times New Roman"/>
                <w:color w:val="000000"/>
                <w:szCs w:val="18"/>
              </w:rPr>
              <w:t>datum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Datum uitvoering sondering (alias sondeerdatum)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check op filedate/ startdate</w:t>
            </w: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8D1F3D">
              <w:rPr>
                <w:rFonts w:eastAsia="Times New Roman" w:cs="Times New Roman"/>
                <w:color w:val="000000"/>
                <w:szCs w:val="18"/>
              </w:rPr>
              <w:t>ref_hoogte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Maaiveld hoogte (in M)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8D1F3D">
              <w:rPr>
                <w:rFonts w:eastAsia="Times New Roman" w:cs="Times New Roman"/>
                <w:color w:val="000000"/>
                <w:szCs w:val="18"/>
              </w:rPr>
              <w:t>referentievlak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(referentievalk maaiveldhoogte (Nap / Vloerpeil)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8D1F3D">
              <w:rPr>
                <w:rFonts w:eastAsia="Times New Roman" w:cs="Times New Roman"/>
                <w:color w:val="000000"/>
                <w:szCs w:val="18"/>
              </w:rPr>
              <w:t>ProjectNaam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8D1F3D">
              <w:rPr>
                <w:rFonts w:eastAsia="Times New Roman" w:cs="Times New Roman"/>
                <w:color w:val="000000"/>
                <w:szCs w:val="18"/>
              </w:rPr>
              <w:t>ProjectNaam</w:t>
            </w:r>
            <w:proofErr w:type="spellEnd"/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 xml:space="preserve">Check op: Projectnaam /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Onderzoekslocatie</w:t>
            </w:r>
            <w:proofErr w:type="spellEnd"/>
            <w:r>
              <w:rPr>
                <w:rFonts w:eastAsia="Times New Roman" w:cs="Times New Roman"/>
                <w:color w:val="000000"/>
                <w:szCs w:val="18"/>
              </w:rPr>
              <w:t xml:space="preserve"> (samenvoeging)</w:t>
            </w: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ProjectID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Projectnummer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8D1F3D">
              <w:rPr>
                <w:rFonts w:eastAsia="Times New Roman" w:cs="Times New Roman"/>
                <w:color w:val="000000"/>
                <w:szCs w:val="18"/>
              </w:rPr>
              <w:t>Uitvoerder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8D1F3D">
              <w:rPr>
                <w:rFonts w:eastAsia="Times New Roman" w:cs="Times New Roman"/>
                <w:color w:val="000000"/>
                <w:szCs w:val="18"/>
              </w:rPr>
              <w:t>Uitvoerder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8D1F3D">
              <w:rPr>
                <w:rFonts w:eastAsia="Times New Roman" w:cs="Times New Roman"/>
                <w:color w:val="000000"/>
                <w:szCs w:val="18"/>
              </w:rPr>
              <w:t>opdrachtgever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8D1F3D">
              <w:rPr>
                <w:rFonts w:eastAsia="Times New Roman" w:cs="Times New Roman"/>
                <w:color w:val="000000"/>
                <w:szCs w:val="18"/>
              </w:rPr>
              <w:t>Opdrachtgever</w:t>
            </w:r>
            <w:r>
              <w:rPr>
                <w:rFonts w:eastAsia="Times New Roman" w:cs="Times New Roman"/>
                <w:color w:val="000000"/>
                <w:szCs w:val="18"/>
              </w:rPr>
              <w:t xml:space="preserve"> / eigenaar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8D1F3D">
              <w:rPr>
                <w:rFonts w:eastAsia="Times New Roman" w:cs="Times New Roman"/>
                <w:color w:val="000000"/>
                <w:szCs w:val="18"/>
              </w:rPr>
              <w:t>sondeerImage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Locatie van bijbehorende sondeer-image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 xml:space="preserve">Handmatig toevoegen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obv</w:t>
            </w:r>
            <w:proofErr w:type="spellEnd"/>
            <w:r>
              <w:rPr>
                <w:rFonts w:eastAsia="Times New Roman" w:cs="Times New Roman"/>
                <w:color w:val="000000"/>
                <w:szCs w:val="18"/>
              </w:rPr>
              <w:t xml:space="preserve"> filenaam =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sondernr</w:t>
            </w:r>
            <w:proofErr w:type="spellEnd"/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8D1F3D">
              <w:rPr>
                <w:rFonts w:eastAsia="Times New Roman" w:cs="Times New Roman"/>
                <w:color w:val="000000"/>
                <w:szCs w:val="18"/>
              </w:rPr>
              <w:lastRenderedPageBreak/>
              <w:t>sondeerGEF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Locatie van bijbehorende sondeer-GEF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 xml:space="preserve">Handmatig toevoegen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obv</w:t>
            </w:r>
            <w:proofErr w:type="spellEnd"/>
            <w:r>
              <w:rPr>
                <w:rFonts w:eastAsia="Times New Roman" w:cs="Times New Roman"/>
                <w:color w:val="000000"/>
                <w:szCs w:val="18"/>
              </w:rPr>
              <w:t xml:space="preserve"> filenaam = 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sondernr</w:t>
            </w:r>
            <w:proofErr w:type="spellEnd"/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8D1F3D">
              <w:rPr>
                <w:rFonts w:eastAsia="Times New Roman" w:cs="Times New Roman"/>
                <w:color w:val="000000"/>
                <w:szCs w:val="18"/>
              </w:rPr>
              <w:t>objecttype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Bron van de meting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8D1F3D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Uit TNO-</w:t>
            </w:r>
            <w:proofErr w:type="spellStart"/>
            <w:r>
              <w:rPr>
                <w:rFonts w:eastAsia="Times New Roman" w:cs="Times New Roman"/>
                <w:color w:val="000000"/>
                <w:szCs w:val="18"/>
              </w:rPr>
              <w:t>excelsheet</w:t>
            </w:r>
            <w:proofErr w:type="spellEnd"/>
            <w:r>
              <w:rPr>
                <w:rFonts w:eastAsia="Times New Roman" w:cs="Times New Roman"/>
                <w:color w:val="000000"/>
                <w:szCs w:val="18"/>
              </w:rPr>
              <w:t xml:space="preserve"> halen.</w:t>
            </w:r>
          </w:p>
        </w:tc>
      </w:tr>
      <w:tr w:rsidR="008E02EA" w:rsidRPr="00CA1D56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CA1D56">
              <w:rPr>
                <w:rFonts w:eastAsia="Times New Roman" w:cs="Times New Roman"/>
                <w:color w:val="000000"/>
                <w:szCs w:val="18"/>
              </w:rPr>
              <w:t>DptVoorgeboord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CA1D56">
              <w:rPr>
                <w:rFonts w:eastAsia="Times New Roman" w:cs="Times New Roman"/>
                <w:color w:val="000000"/>
                <w:szCs w:val="18"/>
              </w:rPr>
              <w:t>Diepte voorgeboord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CA1D56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CA1D56">
              <w:rPr>
                <w:rFonts w:eastAsia="Times New Roman" w:cs="Times New Roman"/>
                <w:color w:val="000000"/>
                <w:szCs w:val="18"/>
              </w:rPr>
              <w:t>aantKolom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CA1D56">
              <w:rPr>
                <w:rFonts w:eastAsia="Times New Roman" w:cs="Times New Roman"/>
                <w:color w:val="000000"/>
                <w:szCs w:val="18"/>
              </w:rPr>
              <w:t>Aantaal</w:t>
            </w:r>
            <w:proofErr w:type="spellEnd"/>
            <w:r w:rsidRPr="00CA1D56">
              <w:rPr>
                <w:rFonts w:eastAsia="Times New Roman" w:cs="Times New Roman"/>
                <w:color w:val="000000"/>
                <w:szCs w:val="18"/>
              </w:rPr>
              <w:t xml:space="preserve"> kolommen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Niet meegenomen</w:t>
            </w:r>
          </w:p>
        </w:tc>
      </w:tr>
      <w:tr w:rsidR="008E02EA" w:rsidRPr="00CA1D56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CA1D56">
              <w:rPr>
                <w:rFonts w:eastAsia="Times New Roman" w:cs="Times New Roman"/>
                <w:color w:val="000000"/>
                <w:szCs w:val="18"/>
              </w:rPr>
              <w:t>TypeConus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CA1D56">
              <w:rPr>
                <w:rFonts w:eastAsia="Times New Roman" w:cs="Times New Roman"/>
                <w:color w:val="000000"/>
                <w:szCs w:val="18"/>
              </w:rPr>
              <w:t>Type Conus en serienummer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CA1D56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CA1D56">
              <w:rPr>
                <w:rFonts w:eastAsia="Times New Roman" w:cs="Times New Roman"/>
                <w:color w:val="000000"/>
                <w:szCs w:val="18"/>
              </w:rPr>
              <w:t>Norm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CA1D56">
              <w:rPr>
                <w:rFonts w:eastAsia="Times New Roman" w:cs="Times New Roman"/>
                <w:color w:val="000000"/>
                <w:szCs w:val="18"/>
              </w:rPr>
              <w:t>NEN-norm</w:t>
            </w:r>
            <w:proofErr w:type="spellEnd"/>
            <w:r w:rsidRPr="00CA1D56">
              <w:rPr>
                <w:rFonts w:eastAsia="Times New Roman" w:cs="Times New Roman"/>
                <w:color w:val="000000"/>
                <w:szCs w:val="18"/>
              </w:rPr>
              <w:t xml:space="preserve">  meting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CA1D56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proofErr w:type="spellStart"/>
            <w:r w:rsidRPr="00CA1D56">
              <w:rPr>
                <w:rFonts w:eastAsia="Times New Roman" w:cs="Times New Roman"/>
                <w:color w:val="000000"/>
                <w:szCs w:val="18"/>
              </w:rPr>
              <w:t>Sondmethode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CA1D56">
              <w:rPr>
                <w:rFonts w:eastAsia="Times New Roman" w:cs="Times New Roman"/>
                <w:szCs w:val="18"/>
              </w:rPr>
              <w:t xml:space="preserve">type of </w:t>
            </w:r>
            <w:proofErr w:type="spellStart"/>
            <w:r w:rsidRPr="00CA1D56">
              <w:rPr>
                <w:rFonts w:eastAsia="Times New Roman" w:cs="Times New Roman"/>
                <w:szCs w:val="18"/>
              </w:rPr>
              <w:t>penetration</w:t>
            </w:r>
            <w:proofErr w:type="spellEnd"/>
            <w:r w:rsidRPr="00CA1D56">
              <w:rPr>
                <w:rFonts w:eastAsia="Times New Roman" w:cs="Times New Roman"/>
                <w:szCs w:val="18"/>
              </w:rPr>
              <w:t xml:space="preserve"> test</w:t>
            </w:r>
            <w:r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18"/>
              </w:rPr>
              <w:t>NBiet</w:t>
            </w:r>
            <w:proofErr w:type="spellEnd"/>
            <w:r>
              <w:rPr>
                <w:rFonts w:eastAsia="Times New Roman" w:cs="Times New Roman"/>
                <w:szCs w:val="18"/>
              </w:rPr>
              <w:t xml:space="preserve"> meenemen.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Bevat geen informatie, anders dan in type conus. Niet meenemen dus</w:t>
            </w: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 w:rsidRPr="00CA1D56">
              <w:t>Grondwaterstand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szCs w:val="18"/>
              </w:rPr>
            </w:pPr>
            <w:proofErr w:type="spellStart"/>
            <w:r w:rsidRPr="00CA1D56">
              <w:rPr>
                <w:rFonts w:eastAsia="Times New Roman" w:cs="Times New Roman"/>
                <w:szCs w:val="18"/>
              </w:rPr>
              <w:t>Grondwatresatnd</w:t>
            </w:r>
            <w:proofErr w:type="spellEnd"/>
            <w:r w:rsidRPr="00CA1D56">
              <w:rPr>
                <w:rFonts w:eastAsia="Times New Roman" w:cs="Times New Roman"/>
                <w:szCs w:val="18"/>
              </w:rPr>
              <w:t xml:space="preserve"> na meting. 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CA1D56" w:rsidRDefault="008E02EA" w:rsidP="008E02EA">
            <w:pPr>
              <w:spacing w:line="240" w:lineRule="auto"/>
            </w:pPr>
            <w:r>
              <w:t>Boormethode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Pr="00CA1D56" w:rsidRDefault="008E02EA" w:rsidP="008E02EA">
            <w:pPr>
              <w:spacing w:line="240" w:lineRule="auto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Boormethode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</w:tcPr>
          <w:p w:rsidR="008E02EA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>PAS op! Alleen de eerste boormethode is meegenomen, er kunnen meerdere boormethodes zijn gebruikt!</w:t>
            </w:r>
          </w:p>
          <w:p w:rsidR="008E02EA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</w:tcPr>
          <w:p w:rsidR="008E02EA" w:rsidRDefault="008E02EA" w:rsidP="008E02EA">
            <w:pPr>
              <w:spacing w:line="240" w:lineRule="auto"/>
            </w:pPr>
            <w:proofErr w:type="spellStart"/>
            <w:r>
              <w:t>vochtighiedstoestand</w:t>
            </w:r>
            <w:proofErr w:type="spellEnd"/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</w:tcPr>
          <w:p w:rsidR="008E02EA" w:rsidRDefault="008E02EA" w:rsidP="008E02EA">
            <w:pPr>
              <w:spacing w:line="240" w:lineRule="auto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Niet relevant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8E02EA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</w:tcPr>
          <w:p w:rsidR="008E02EA" w:rsidRPr="00375043" w:rsidRDefault="008E02EA" w:rsidP="008E02EA">
            <w:pPr>
              <w:spacing w:line="240" w:lineRule="auto"/>
            </w:pPr>
            <w:r w:rsidRPr="00375043">
              <w:t>peilbuis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</w:tcPr>
          <w:p w:rsidR="008E02EA" w:rsidRDefault="008E02EA" w:rsidP="008E02EA">
            <w:pPr>
              <w:spacing w:line="240" w:lineRule="auto"/>
              <w:rPr>
                <w:rFonts w:eastAsia="Times New Roman" w:cs="Times New Roman"/>
                <w:szCs w:val="18"/>
              </w:rPr>
            </w:pPr>
            <w:r w:rsidRPr="00375043">
              <w:rPr>
                <w:rFonts w:eastAsia="Times New Roman" w:cs="Times New Roman"/>
                <w:szCs w:val="18"/>
              </w:rPr>
              <w:t>Aanwezig peilbuis ja/nee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 w:rsidR="008E02EA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  <w:r>
              <w:rPr>
                <w:rFonts w:eastAsia="Times New Roman" w:cs="Times New Roman"/>
                <w:color w:val="000000"/>
                <w:szCs w:val="18"/>
              </w:rPr>
              <w:t xml:space="preserve"> Alleen aantal peilbuizen vermeld</w:t>
            </w:r>
          </w:p>
        </w:tc>
      </w:tr>
      <w:tr w:rsidR="008E02EA" w:rsidRPr="008D1F3D" w:rsidTr="008E02EA">
        <w:trPr>
          <w:trHeight w:val="22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Default="008E02EA" w:rsidP="008E02EA">
            <w:pPr>
              <w:spacing w:line="240" w:lineRule="auto"/>
            </w:pPr>
            <w:proofErr w:type="spellStart"/>
            <w:r>
              <w:t>Aanta</w:t>
            </w:r>
            <w:proofErr w:type="spellEnd"/>
            <w:r>
              <w:t>; peilbuizen</w:t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E02EA" w:rsidRDefault="008E02EA" w:rsidP="008E02EA">
            <w:pPr>
              <w:spacing w:line="240" w:lineRule="auto"/>
              <w:rPr>
                <w:rFonts w:eastAsia="Times New Roman" w:cs="Times New Roman"/>
                <w:szCs w:val="18"/>
              </w:rPr>
            </w:pPr>
            <w:r>
              <w:rPr>
                <w:rFonts w:eastAsia="Times New Roman" w:cs="Times New Roman"/>
                <w:szCs w:val="18"/>
              </w:rPr>
              <w:t>aantal</w:t>
            </w:r>
          </w:p>
        </w:tc>
        <w:tc>
          <w:tcPr>
            <w:tcW w:w="3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2EA" w:rsidRDefault="008E02EA" w:rsidP="008E02EA">
            <w:pPr>
              <w:spacing w:line="240" w:lineRule="auto"/>
              <w:rPr>
                <w:rFonts w:eastAsia="Times New Roman" w:cs="Times New Roman"/>
                <w:color w:val="000000"/>
                <w:szCs w:val="18"/>
              </w:rPr>
            </w:pPr>
          </w:p>
        </w:tc>
      </w:tr>
    </w:tbl>
    <w:p w:rsidR="008E02EA" w:rsidRDefault="008E02EA" w:rsidP="008E02EA">
      <w:pPr>
        <w:spacing w:line="240" w:lineRule="auto"/>
      </w:pPr>
    </w:p>
    <w:p w:rsidR="008E02EA" w:rsidRDefault="008E02EA" w:rsidP="008E02EA">
      <w:pPr>
        <w:spacing w:line="240" w:lineRule="auto"/>
      </w:pPr>
    </w:p>
    <w:p w:rsidR="008E02EA" w:rsidRDefault="008E02EA">
      <w:r>
        <w:br w:type="page"/>
      </w:r>
    </w:p>
    <w:p w:rsidR="00E70B0A" w:rsidRDefault="008E02EA">
      <w:r>
        <w:lastRenderedPageBreak/>
        <w:t>Opbouw- GEF-header: boringen / sonderingen</w:t>
      </w:r>
    </w:p>
    <w:p w:rsidR="008E02EA" w:rsidRDefault="008E02EA"/>
    <w:p w:rsidR="008E02EA" w:rsidRDefault="008E02EA" w:rsidP="008E02EA">
      <w:r>
        <w:t>Bijlage1 :  Kolommen overgenomen in Sondeer-kop tabel</w:t>
      </w:r>
    </w:p>
    <w:p w:rsidR="008E02EA" w:rsidRDefault="008E02EA" w:rsidP="008E02EA">
      <w:p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Cs/>
          <w:szCs w:val="18"/>
        </w:rPr>
      </w:pPr>
      <w:r>
        <w:t xml:space="preserve">Alfabetisch conform: </w:t>
      </w:r>
      <w:r w:rsidRPr="00F63416">
        <w:rPr>
          <w:rFonts w:ascii="Times New Roman" w:eastAsia="Times New Roman" w:hAnsi="Times New Roman" w:cs="Times New Roman"/>
          <w:bCs/>
          <w:szCs w:val="18"/>
        </w:rPr>
        <w:t>GEOTECHNICAL EXCHANGE</w:t>
      </w:r>
      <w:r>
        <w:rPr>
          <w:rFonts w:ascii="Times New Roman" w:eastAsia="Times New Roman" w:hAnsi="Times New Roman" w:cs="Times New Roman"/>
          <w:bCs/>
          <w:szCs w:val="18"/>
        </w:rPr>
        <w:t xml:space="preserve"> </w:t>
      </w:r>
      <w:r w:rsidRPr="00F63416">
        <w:rPr>
          <w:rFonts w:ascii="Times New Roman" w:eastAsia="Times New Roman" w:hAnsi="Times New Roman" w:cs="Times New Roman"/>
          <w:bCs/>
          <w:szCs w:val="18"/>
        </w:rPr>
        <w:t>FORMAT FOR CPT-DATA</w:t>
      </w:r>
      <w:r>
        <w:rPr>
          <w:rFonts w:ascii="Times New Roman" w:eastAsia="Times New Roman" w:hAnsi="Times New Roman" w:cs="Times New Roman"/>
          <w:bCs/>
          <w:szCs w:val="18"/>
        </w:rPr>
        <w:t>, V</w:t>
      </w:r>
      <w:r w:rsidRPr="00F63416">
        <w:rPr>
          <w:rFonts w:ascii="Times New Roman" w:eastAsia="Times New Roman" w:hAnsi="Times New Roman" w:cs="Times New Roman"/>
          <w:bCs/>
          <w:szCs w:val="18"/>
        </w:rPr>
        <w:t>ersion: 1, 1, 2</w:t>
      </w:r>
      <w:r>
        <w:rPr>
          <w:rFonts w:ascii="Times New Roman" w:eastAsia="Times New Roman" w:hAnsi="Times New Roman" w:cs="Times New Roman"/>
          <w:bCs/>
          <w:szCs w:val="18"/>
        </w:rPr>
        <w:t xml:space="preserve"> (CUR September 2006)</w:t>
      </w:r>
    </w:p>
    <w:p w:rsidR="008E02EA" w:rsidRDefault="008E02EA" w:rsidP="008E02EA">
      <w:pPr>
        <w:autoSpaceDE w:val="0"/>
        <w:autoSpaceDN w:val="0"/>
        <w:adjustRightInd w:val="0"/>
        <w:spacing w:line="240" w:lineRule="auto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068"/>
        <w:gridCol w:w="2331"/>
      </w:tblGrid>
      <w:tr w:rsidR="008E02EA" w:rsidRPr="009E1436" w:rsidTr="008E02EA">
        <w:tc>
          <w:tcPr>
            <w:tcW w:w="6068" w:type="dxa"/>
            <w:shd w:val="clear" w:color="auto" w:fill="BDD6EE" w:themeFill="accent1" w:themeFillTint="66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CUR: Header GEF-sondering</w:t>
            </w:r>
          </w:p>
        </w:tc>
        <w:tc>
          <w:tcPr>
            <w:tcW w:w="2311" w:type="dxa"/>
            <w:shd w:val="clear" w:color="auto" w:fill="BDD6EE" w:themeFill="accent1" w:themeFillTint="66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Voorstel Veld</w:t>
            </w:r>
            <w:r>
              <w:rPr>
                <w:szCs w:val="18"/>
              </w:rPr>
              <w:t xml:space="preserve"> (</w:t>
            </w:r>
            <w:proofErr w:type="spellStart"/>
            <w:r>
              <w:rPr>
                <w:szCs w:val="18"/>
              </w:rPr>
              <w:t>tmp_IMPORT</w:t>
            </w:r>
            <w:proofErr w:type="spellEnd"/>
            <w:r>
              <w:rPr>
                <w:szCs w:val="18"/>
              </w:rPr>
              <w:t>)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#GEFID = 1,1,0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 = 8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proofErr w:type="spellStart"/>
            <w:r w:rsidRPr="009E1436">
              <w:rPr>
                <w:szCs w:val="18"/>
              </w:rPr>
              <w:t>Aantal_meetkolommen</w:t>
            </w:r>
            <w:proofErr w:type="spellEnd"/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#COLUMNINFO = 1, m, </w:t>
            </w:r>
            <w:proofErr w:type="spellStart"/>
            <w:r w:rsidRPr="009E1436">
              <w:rPr>
                <w:szCs w:val="18"/>
              </w:rPr>
              <w:t>penetration</w:t>
            </w:r>
            <w:proofErr w:type="spellEnd"/>
            <w:r w:rsidRPr="009E1436">
              <w:rPr>
                <w:szCs w:val="18"/>
              </w:rPr>
              <w:t xml:space="preserve"> </w:t>
            </w:r>
            <w:proofErr w:type="spellStart"/>
            <w:r w:rsidRPr="009E1436">
              <w:rPr>
                <w:szCs w:val="18"/>
              </w:rPr>
              <w:t>length</w:t>
            </w:r>
            <w:proofErr w:type="spellEnd"/>
            <w:r w:rsidRPr="009E1436">
              <w:rPr>
                <w:szCs w:val="18"/>
              </w:rPr>
              <w:t>, 1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#COLUMNINFO = 2,MPa,cone resistance,2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#COLUMNINFO = 3,MPa,friction resistance,3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#COLUMNINFO = 4,%,friction number,4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#COLUMNINFO = 5,MPa,pore </w:t>
            </w:r>
            <w:proofErr w:type="spellStart"/>
            <w:r w:rsidRPr="009E1436">
              <w:rPr>
                <w:szCs w:val="18"/>
              </w:rPr>
              <w:t>pressure</w:t>
            </w:r>
            <w:proofErr w:type="spellEnd"/>
            <w:r w:rsidRPr="009E1436">
              <w:rPr>
                <w:szCs w:val="18"/>
              </w:rPr>
              <w:t xml:space="preserve"> u2,6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#COLUMNINFO = 6,degrees,inclination (</w:t>
            </w:r>
            <w:proofErr w:type="spellStart"/>
            <w:r w:rsidRPr="009E1436">
              <w:rPr>
                <w:szCs w:val="18"/>
              </w:rPr>
              <w:t>total</w:t>
            </w:r>
            <w:proofErr w:type="spellEnd"/>
            <w:r w:rsidRPr="009E1436">
              <w:rPr>
                <w:szCs w:val="18"/>
              </w:rPr>
              <w:t>),8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#COLUMNINFO = 7,s,time,12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#COLUMNINFO = 8,MPa,in situ </w:t>
            </w:r>
            <w:proofErr w:type="spellStart"/>
            <w:r w:rsidRPr="009E1436">
              <w:rPr>
                <w:szCs w:val="18"/>
              </w:rPr>
              <w:t>initial</w:t>
            </w:r>
            <w:proofErr w:type="spellEnd"/>
            <w:r w:rsidRPr="009E1436">
              <w:rPr>
                <w:szCs w:val="18"/>
              </w:rPr>
              <w:t xml:space="preserve"> </w:t>
            </w:r>
            <w:proofErr w:type="spellStart"/>
            <w:r w:rsidRPr="009E1436">
              <w:rPr>
                <w:szCs w:val="18"/>
              </w:rPr>
              <w:t>pore</w:t>
            </w:r>
            <w:proofErr w:type="spellEnd"/>
            <w:r w:rsidRPr="009E1436">
              <w:rPr>
                <w:szCs w:val="18"/>
              </w:rPr>
              <w:t xml:space="preserve"> </w:t>
            </w:r>
            <w:proofErr w:type="spellStart"/>
            <w:r w:rsidRPr="009E1436">
              <w:rPr>
                <w:szCs w:val="18"/>
              </w:rPr>
              <w:t>pressure</w:t>
            </w:r>
            <w:proofErr w:type="spellEnd"/>
            <w:r w:rsidRPr="009E1436">
              <w:rPr>
                <w:szCs w:val="18"/>
              </w:rPr>
              <w:t xml:space="preserve"> uo,18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#COLUMNMINMAX = 1,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#COLUMNMINMAX = 2,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#COLUMNMINMAX = 3, …, … etc.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#COLUMNSEPARATOR = ;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iCs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#COLUMNTEXT =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number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</w:rPr>
              <w:t xml:space="preserve"> on or off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iCs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#COLUMNVOID = 1,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</w:rPr>
              <w:t>definition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</w:rPr>
              <w:t xml:space="preserve"> of "no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</w:rPr>
              <w:t>value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</w:rPr>
              <w:t>"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#COLUMNVOID = 2,9999.0000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#COLUMNVOID = 3,9999.0000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#COLUMNVOID = 4,9999.0000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#COLUMNVOID = 5,9999.0000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#COLUMNVOID = 6,9999.0000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#COLUMNVOID = 7,9999.0000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#COLUMNVOID = 8,9999.0000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#COMPANYID = GRONTMIJ,999,31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Uitvoerder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#DATAFORMAT = ASCII (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this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is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the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compulsory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data format)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4811DA" w:rsidRDefault="008E02EA" w:rsidP="008E02EA">
            <w:pPr>
              <w:rPr>
                <w:szCs w:val="18"/>
                <w:highlight w:val="lightGray"/>
              </w:rPr>
            </w:pPr>
            <w:r w:rsidRPr="004811DA">
              <w:rPr>
                <w:szCs w:val="18"/>
                <w:highlight w:val="lightGray"/>
              </w:rPr>
              <w:t>#FILEDATE = 2005,06,21</w:t>
            </w:r>
          </w:p>
        </w:tc>
        <w:tc>
          <w:tcPr>
            <w:tcW w:w="2311" w:type="dxa"/>
          </w:tcPr>
          <w:p w:rsidR="008E02EA" w:rsidRPr="004811DA" w:rsidRDefault="008E02EA" w:rsidP="008E02EA">
            <w:pPr>
              <w:rPr>
                <w:szCs w:val="18"/>
                <w:highlight w:val="lightGray"/>
              </w:rPr>
            </w:pPr>
            <w:r w:rsidRPr="004811DA">
              <w:rPr>
                <w:szCs w:val="18"/>
                <w:highlight w:val="lightGray"/>
              </w:rPr>
              <w:t xml:space="preserve">File-Datum (check op </w:t>
            </w:r>
            <w:proofErr w:type="spellStart"/>
            <w:r w:rsidRPr="004811DA">
              <w:rPr>
                <w:szCs w:val="18"/>
                <w:highlight w:val="lightGray"/>
              </w:rPr>
              <w:t>startdat</w:t>
            </w:r>
            <w:proofErr w:type="spellEnd"/>
            <w:r w:rsidRPr="004811DA">
              <w:rPr>
                <w:szCs w:val="18"/>
                <w:highlight w:val="lightGray"/>
              </w:rPr>
              <w:t>)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#FILEOWNER = </w:t>
            </w:r>
            <w:proofErr w:type="spellStart"/>
            <w:r w:rsidRPr="009E1436">
              <w:rPr>
                <w:szCs w:val="18"/>
              </w:rPr>
              <w:t>jwb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Medewerker uitvoering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#LASTSCAN = 1401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proofErr w:type="spellStart"/>
            <w:r w:rsidRPr="009E1436">
              <w:rPr>
                <w:szCs w:val="18"/>
              </w:rPr>
              <w:t>Aantal_metingen</w:t>
            </w:r>
            <w:proofErr w:type="spellEnd"/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#MEASUREMENTTEXT = 1,Waterschap </w:t>
            </w:r>
            <w:proofErr w:type="spellStart"/>
            <w:r w:rsidRPr="009E1436">
              <w:rPr>
                <w:szCs w:val="18"/>
              </w:rPr>
              <w:t>Veluwe,client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Eigenaar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6228C2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  <w:highlight w:val="lightGray"/>
              </w:rPr>
            </w:pPr>
            <w:r w:rsidRPr="006228C2">
              <w:rPr>
                <w:rFonts w:eastAsia="Times New Roman" w:cs="Times New Roman"/>
                <w:szCs w:val="18"/>
                <w:highlight w:val="lightGray"/>
              </w:rPr>
              <w:t>#MEASUREMENTTEXT = 2, [</w:t>
            </w:r>
            <w:proofErr w:type="spellStart"/>
            <w:r w:rsidRPr="006228C2">
              <w:rPr>
                <w:rFonts w:eastAsia="Times New Roman" w:cs="Times New Roman"/>
                <w:szCs w:val="18"/>
                <w:highlight w:val="lightGray"/>
              </w:rPr>
              <w:t>text</w:t>
            </w:r>
            <w:proofErr w:type="spellEnd"/>
            <w:r w:rsidRPr="006228C2">
              <w:rPr>
                <w:rFonts w:eastAsia="Times New Roman" w:cs="Times New Roman"/>
                <w:szCs w:val="18"/>
                <w:highlight w:val="lightGray"/>
              </w:rPr>
              <w:t>], project name</w:t>
            </w:r>
          </w:p>
        </w:tc>
        <w:tc>
          <w:tcPr>
            <w:tcW w:w="2311" w:type="dxa"/>
          </w:tcPr>
          <w:p w:rsidR="008E02EA" w:rsidRPr="006228C2" w:rsidRDefault="008E02EA" w:rsidP="008E02EA">
            <w:pPr>
              <w:rPr>
                <w:szCs w:val="18"/>
                <w:highlight w:val="lightGray"/>
              </w:rPr>
            </w:pPr>
            <w:r w:rsidRPr="006228C2">
              <w:rPr>
                <w:szCs w:val="18"/>
                <w:highlight w:val="lightGray"/>
              </w:rPr>
              <w:t>Projectnaam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6228C2" w:rsidRDefault="008E02EA" w:rsidP="008E02EA">
            <w:pPr>
              <w:rPr>
                <w:szCs w:val="18"/>
                <w:highlight w:val="lightGray"/>
              </w:rPr>
            </w:pPr>
            <w:r w:rsidRPr="006228C2">
              <w:rPr>
                <w:szCs w:val="18"/>
                <w:highlight w:val="lightGray"/>
              </w:rPr>
              <w:t xml:space="preserve">#MEASUREMENTTEXT = 3,Wijhe </w:t>
            </w:r>
            <w:proofErr w:type="spellStart"/>
            <w:r w:rsidRPr="006228C2">
              <w:rPr>
                <w:szCs w:val="18"/>
                <w:highlight w:val="lightGray"/>
              </w:rPr>
              <w:t>e.o.,name</w:t>
            </w:r>
            <w:proofErr w:type="spellEnd"/>
            <w:r w:rsidRPr="006228C2">
              <w:rPr>
                <w:szCs w:val="18"/>
                <w:highlight w:val="lightGray"/>
              </w:rPr>
              <w:t xml:space="preserve"> of </w:t>
            </w:r>
            <w:proofErr w:type="spellStart"/>
            <w:r w:rsidRPr="006228C2">
              <w:rPr>
                <w:szCs w:val="18"/>
                <w:highlight w:val="lightGray"/>
              </w:rPr>
              <w:t>location</w:t>
            </w:r>
            <w:proofErr w:type="spellEnd"/>
          </w:p>
        </w:tc>
        <w:tc>
          <w:tcPr>
            <w:tcW w:w="2311" w:type="dxa"/>
          </w:tcPr>
          <w:p w:rsidR="008E02EA" w:rsidRPr="006228C2" w:rsidRDefault="008E02EA" w:rsidP="008E02EA">
            <w:pPr>
              <w:rPr>
                <w:szCs w:val="18"/>
                <w:highlight w:val="lightGray"/>
              </w:rPr>
            </w:pPr>
            <w:r w:rsidRPr="006228C2">
              <w:rPr>
                <w:szCs w:val="18"/>
                <w:highlight w:val="lightGray"/>
              </w:rPr>
              <w:t xml:space="preserve">Locatie </w:t>
            </w:r>
            <w:proofErr w:type="spellStart"/>
            <w:r w:rsidRPr="006228C2">
              <w:rPr>
                <w:szCs w:val="18"/>
                <w:highlight w:val="lightGray"/>
              </w:rPr>
              <w:t>Onderzoeksnaam</w:t>
            </w:r>
            <w:proofErr w:type="spellEnd"/>
          </w:p>
        </w:tc>
      </w:tr>
      <w:tr w:rsidR="008E02EA" w:rsidRPr="009E1436" w:rsidTr="008E02EA">
        <w:tc>
          <w:tcPr>
            <w:tcW w:w="6068" w:type="dxa"/>
          </w:tcPr>
          <w:p w:rsidR="008E02EA" w:rsidRPr="006228C2" w:rsidRDefault="008E02EA" w:rsidP="008E02EA">
            <w:pPr>
              <w:rPr>
                <w:szCs w:val="18"/>
                <w:highlight w:val="lightGray"/>
              </w:rPr>
            </w:pPr>
            <w:r w:rsidRPr="006228C2">
              <w:rPr>
                <w:szCs w:val="18"/>
                <w:highlight w:val="lightGray"/>
              </w:rPr>
              <w:t xml:space="preserve">#MEASUREMENTTEXT = 4,C10CFI.847,cone type </w:t>
            </w:r>
            <w:proofErr w:type="spellStart"/>
            <w:r w:rsidRPr="006228C2">
              <w:rPr>
                <w:szCs w:val="18"/>
                <w:highlight w:val="lightGray"/>
              </w:rPr>
              <w:t>and</w:t>
            </w:r>
            <w:proofErr w:type="spellEnd"/>
            <w:r w:rsidRPr="006228C2">
              <w:rPr>
                <w:szCs w:val="18"/>
                <w:highlight w:val="lightGray"/>
              </w:rPr>
              <w:t xml:space="preserve"> </w:t>
            </w:r>
            <w:proofErr w:type="spellStart"/>
            <w:r w:rsidRPr="006228C2">
              <w:rPr>
                <w:szCs w:val="18"/>
                <w:highlight w:val="lightGray"/>
              </w:rPr>
              <w:t>serial</w:t>
            </w:r>
            <w:proofErr w:type="spellEnd"/>
            <w:r w:rsidRPr="006228C2">
              <w:rPr>
                <w:szCs w:val="18"/>
                <w:highlight w:val="lightGray"/>
              </w:rPr>
              <w:t xml:space="preserve"> </w:t>
            </w:r>
            <w:proofErr w:type="spellStart"/>
            <w:r w:rsidRPr="006228C2">
              <w:rPr>
                <w:szCs w:val="18"/>
                <w:highlight w:val="lightGray"/>
              </w:rPr>
              <w:t>number</w:t>
            </w:r>
            <w:proofErr w:type="spellEnd"/>
          </w:p>
        </w:tc>
        <w:tc>
          <w:tcPr>
            <w:tcW w:w="2311" w:type="dxa"/>
          </w:tcPr>
          <w:p w:rsidR="008E02EA" w:rsidRPr="006228C2" w:rsidRDefault="008E02EA" w:rsidP="008E02EA">
            <w:pPr>
              <w:rPr>
                <w:szCs w:val="18"/>
                <w:highlight w:val="lightGray"/>
              </w:rPr>
            </w:pPr>
            <w:r w:rsidRPr="006228C2">
              <w:rPr>
                <w:szCs w:val="18"/>
                <w:highlight w:val="lightGray"/>
              </w:rPr>
              <w:t>Type meetinstrument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5,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Mass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and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geometry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of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probe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apparatus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\, incl.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anchoring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  <w:highlight w:val="cyan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iCs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6,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according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to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standard </w:t>
            </w:r>
            <w:r w:rsidRPr="009E1436">
              <w:rPr>
                <w:rFonts w:eastAsia="Times New Roman" w:cs="Times New Roman"/>
                <w:i/>
                <w:iCs/>
                <w:szCs w:val="18"/>
              </w:rPr>
              <w:t>NEN 5140 incl. Class\, NEN</w:t>
            </w:r>
          </w:p>
        </w:tc>
        <w:tc>
          <w:tcPr>
            <w:tcW w:w="2311" w:type="dxa"/>
          </w:tcPr>
          <w:p w:rsidR="008E02EA" w:rsidRPr="00340D48" w:rsidRDefault="008E02EA" w:rsidP="008E02EA">
            <w:pPr>
              <w:rPr>
                <w:szCs w:val="18"/>
              </w:rPr>
            </w:pPr>
            <w:r w:rsidRPr="00340D48">
              <w:rPr>
                <w:szCs w:val="18"/>
              </w:rPr>
              <w:t>norm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lastRenderedPageBreak/>
              <w:t>#MEASUREMENTTEXT = 7,lokaal,own co-</w:t>
            </w:r>
            <w:proofErr w:type="spellStart"/>
            <w:r w:rsidRPr="009E1436">
              <w:rPr>
                <w:szCs w:val="18"/>
              </w:rPr>
              <w:t>ordinate</w:t>
            </w:r>
            <w:proofErr w:type="spellEnd"/>
            <w:r w:rsidRPr="009E1436">
              <w:rPr>
                <w:szCs w:val="18"/>
              </w:rPr>
              <w:t xml:space="preserve"> system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#MEASUREMENTTEXT = 8,NAP,own </w:t>
            </w:r>
            <w:proofErr w:type="spellStart"/>
            <w:r w:rsidRPr="009E1436">
              <w:rPr>
                <w:szCs w:val="18"/>
              </w:rPr>
              <w:t>reference</w:t>
            </w:r>
            <w:proofErr w:type="spellEnd"/>
            <w:r w:rsidRPr="009E1436">
              <w:rPr>
                <w:szCs w:val="18"/>
              </w:rPr>
              <w:t xml:space="preserve"> level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#MEASUREMENTTEXT = 9,999,fixed </w:t>
            </w:r>
            <w:proofErr w:type="spellStart"/>
            <w:r w:rsidRPr="009E1436">
              <w:rPr>
                <w:szCs w:val="18"/>
              </w:rPr>
              <w:t>horizontal</w:t>
            </w:r>
            <w:proofErr w:type="spellEnd"/>
            <w:r w:rsidRPr="009E1436">
              <w:rPr>
                <w:szCs w:val="18"/>
              </w:rPr>
              <w:t xml:space="preserve"> level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10,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orientation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of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biaxial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inclination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(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Ndirection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)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11,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],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unusual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circumstances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20,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correction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method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for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zero drift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21,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processing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method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for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interruptions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22,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remarks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23,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remarks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30,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calculation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formula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for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column …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31,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calculation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formula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for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column …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(Sept 2006 N)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41,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railway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or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dike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code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42,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method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for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the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determination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of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the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ZID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43,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method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for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the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determination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of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the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XYID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#MEASUREMENTTEXT = 44,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Orientation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X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axis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inclination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#MEASUREMENTVAR = 1,1000.0,mm2,Num </w:t>
            </w:r>
            <w:proofErr w:type="spellStart"/>
            <w:r w:rsidRPr="009E1436">
              <w:rPr>
                <w:szCs w:val="18"/>
              </w:rPr>
              <w:t>surface</w:t>
            </w:r>
            <w:proofErr w:type="spellEnd"/>
            <w:r w:rsidRPr="009E1436">
              <w:rPr>
                <w:szCs w:val="18"/>
              </w:rPr>
              <w:t xml:space="preserve"> are </w:t>
            </w:r>
            <w:proofErr w:type="spellStart"/>
            <w:r w:rsidRPr="009E1436">
              <w:rPr>
                <w:szCs w:val="18"/>
              </w:rPr>
              <w:t>cone</w:t>
            </w:r>
            <w:proofErr w:type="spellEnd"/>
            <w:r w:rsidRPr="009E1436">
              <w:rPr>
                <w:szCs w:val="18"/>
              </w:rPr>
              <w:t xml:space="preserve"> tip</w:t>
            </w:r>
          </w:p>
        </w:tc>
        <w:tc>
          <w:tcPr>
            <w:tcW w:w="2311" w:type="dxa"/>
          </w:tcPr>
          <w:p w:rsidR="008E02EA" w:rsidRDefault="008E02EA" w:rsidP="008E02EA">
            <w:r w:rsidRPr="00114EAB">
              <w:rPr>
                <w:szCs w:val="18"/>
              </w:rPr>
              <w:t>[</w:t>
            </w:r>
            <w:proofErr w:type="spellStart"/>
            <w:r w:rsidRPr="00114EAB">
              <w:rPr>
                <w:szCs w:val="18"/>
              </w:rPr>
              <w:t>nvt</w:t>
            </w:r>
            <w:proofErr w:type="spellEnd"/>
            <w:r w:rsidRPr="00114EAB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#MEASUREMENTVAR = 2,15000.0,mm2,Num </w:t>
            </w:r>
            <w:proofErr w:type="spellStart"/>
            <w:r w:rsidRPr="009E1436">
              <w:rPr>
                <w:szCs w:val="18"/>
              </w:rPr>
              <w:t>surface</w:t>
            </w:r>
            <w:proofErr w:type="spellEnd"/>
            <w:r w:rsidRPr="009E1436">
              <w:rPr>
                <w:szCs w:val="18"/>
              </w:rPr>
              <w:t xml:space="preserve"> area friction element</w:t>
            </w:r>
          </w:p>
        </w:tc>
        <w:tc>
          <w:tcPr>
            <w:tcW w:w="2311" w:type="dxa"/>
          </w:tcPr>
          <w:p w:rsidR="008E02EA" w:rsidRDefault="008E02EA" w:rsidP="008E02EA">
            <w:r w:rsidRPr="00114EAB">
              <w:rPr>
                <w:szCs w:val="18"/>
              </w:rPr>
              <w:t>[</w:t>
            </w:r>
            <w:proofErr w:type="spellStart"/>
            <w:r w:rsidRPr="00114EAB">
              <w:rPr>
                <w:szCs w:val="18"/>
              </w:rPr>
              <w:t>nvt</w:t>
            </w:r>
            <w:proofErr w:type="spellEnd"/>
            <w:r w:rsidRPr="00114EAB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#MEASUREMENTVAR = 3,1.0000,-,Net </w:t>
            </w:r>
            <w:proofErr w:type="spellStart"/>
            <w:r w:rsidRPr="009E1436">
              <w:rPr>
                <w:szCs w:val="18"/>
              </w:rPr>
              <w:t>surface</w:t>
            </w:r>
            <w:proofErr w:type="spellEnd"/>
            <w:r w:rsidRPr="009E1436">
              <w:rPr>
                <w:szCs w:val="18"/>
              </w:rPr>
              <w:t xml:space="preserve"> area </w:t>
            </w:r>
            <w:proofErr w:type="spellStart"/>
            <w:r w:rsidRPr="009E1436">
              <w:rPr>
                <w:szCs w:val="18"/>
              </w:rPr>
              <w:t>quotient</w:t>
            </w:r>
            <w:proofErr w:type="spellEnd"/>
            <w:r w:rsidRPr="009E1436">
              <w:rPr>
                <w:szCs w:val="18"/>
              </w:rPr>
              <w:t xml:space="preserve"> of </w:t>
            </w:r>
            <w:proofErr w:type="spellStart"/>
            <w:r w:rsidRPr="009E1436">
              <w:rPr>
                <w:szCs w:val="18"/>
              </w:rPr>
              <w:t>cone</w:t>
            </w:r>
            <w:proofErr w:type="spellEnd"/>
            <w:r w:rsidRPr="009E1436">
              <w:rPr>
                <w:szCs w:val="18"/>
              </w:rPr>
              <w:t xml:space="preserve"> tip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4,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-, Net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surface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area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quotient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of friction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casing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5,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mm,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cone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distance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to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centre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of friction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casing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6,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number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], -, friction present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7,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number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], -, PPT u1 present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8,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number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], -, PPT u2 present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9,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number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], -, PPT u3 present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10,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number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-,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inclination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present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11,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number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-,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use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of back-flow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compensator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830931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  <w:highlight w:val="lightGray"/>
              </w:rPr>
            </w:pPr>
            <w:r w:rsidRPr="00830931">
              <w:rPr>
                <w:rFonts w:eastAsia="Times New Roman" w:cs="Times New Roman"/>
                <w:szCs w:val="18"/>
                <w:highlight w:val="lightGray"/>
              </w:rPr>
              <w:t>#MEASUREMENTVAR = 12, [</w:t>
            </w:r>
            <w:proofErr w:type="spellStart"/>
            <w:r w:rsidRPr="00830931">
              <w:rPr>
                <w:rFonts w:eastAsia="Times New Roman" w:cs="Times New Roman"/>
                <w:szCs w:val="18"/>
                <w:highlight w:val="lightGray"/>
              </w:rPr>
              <w:t>number</w:t>
            </w:r>
            <w:proofErr w:type="spellEnd"/>
            <w:r w:rsidRPr="00830931">
              <w:rPr>
                <w:rFonts w:eastAsia="Times New Roman" w:cs="Times New Roman"/>
                <w:szCs w:val="18"/>
                <w:highlight w:val="lightGray"/>
              </w:rPr>
              <w:t xml:space="preserve">], -, type of </w:t>
            </w:r>
            <w:proofErr w:type="spellStart"/>
            <w:r w:rsidRPr="00830931">
              <w:rPr>
                <w:rFonts w:eastAsia="Times New Roman" w:cs="Times New Roman"/>
                <w:szCs w:val="18"/>
                <w:highlight w:val="lightGray"/>
              </w:rPr>
              <w:t>penetration</w:t>
            </w:r>
            <w:proofErr w:type="spellEnd"/>
            <w:r w:rsidRPr="00830931">
              <w:rPr>
                <w:rFonts w:eastAsia="Times New Roman" w:cs="Times New Roman"/>
                <w:szCs w:val="18"/>
                <w:highlight w:val="lightGray"/>
              </w:rPr>
              <w:t xml:space="preserve"> test</w:t>
            </w:r>
          </w:p>
        </w:tc>
        <w:tc>
          <w:tcPr>
            <w:tcW w:w="2311" w:type="dxa"/>
          </w:tcPr>
          <w:p w:rsidR="008E02EA" w:rsidRPr="00830931" w:rsidRDefault="008E02EA" w:rsidP="008E02EA">
            <w:pPr>
              <w:rPr>
                <w:szCs w:val="18"/>
                <w:highlight w:val="lightGray"/>
              </w:rPr>
            </w:pPr>
            <w:r w:rsidRPr="00830931">
              <w:rPr>
                <w:szCs w:val="18"/>
                <w:highlight w:val="lightGray"/>
              </w:rPr>
              <w:t>sondeermethode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#MEASUREMENTVAR = 13,1.2200,m,pre </w:t>
            </w:r>
            <w:proofErr w:type="spellStart"/>
            <w:r w:rsidRPr="009E1436">
              <w:rPr>
                <w:szCs w:val="18"/>
              </w:rPr>
              <w:t>excavated</w:t>
            </w:r>
            <w:proofErr w:type="spellEnd"/>
            <w:r w:rsidRPr="009E1436">
              <w:rPr>
                <w:szCs w:val="18"/>
              </w:rPr>
              <w:t xml:space="preserve"> </w:t>
            </w:r>
            <w:proofErr w:type="spellStart"/>
            <w:r w:rsidRPr="009E1436">
              <w:rPr>
                <w:szCs w:val="18"/>
              </w:rPr>
              <w:t>depth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Diepte voorgeboord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830931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  <w:highlight w:val="lightGray"/>
              </w:rPr>
            </w:pPr>
            <w:r w:rsidRPr="00830931">
              <w:rPr>
                <w:rFonts w:eastAsia="Times New Roman" w:cs="Times New Roman"/>
                <w:szCs w:val="18"/>
                <w:highlight w:val="lightGray"/>
              </w:rPr>
              <w:t>#MEASUREMENTVAR = 14, [</w:t>
            </w:r>
            <w:proofErr w:type="spellStart"/>
            <w:r w:rsidRPr="00830931">
              <w:rPr>
                <w:rFonts w:eastAsia="Times New Roman" w:cs="Times New Roman"/>
                <w:szCs w:val="18"/>
                <w:highlight w:val="lightGray"/>
              </w:rPr>
              <w:t>figure</w:t>
            </w:r>
            <w:proofErr w:type="spellEnd"/>
            <w:r w:rsidRPr="00830931">
              <w:rPr>
                <w:rFonts w:eastAsia="Times New Roman" w:cs="Times New Roman"/>
                <w:szCs w:val="18"/>
                <w:highlight w:val="lightGray"/>
              </w:rPr>
              <w:t xml:space="preserve">], m, </w:t>
            </w:r>
            <w:proofErr w:type="spellStart"/>
            <w:r w:rsidRPr="00830931">
              <w:rPr>
                <w:rFonts w:eastAsia="Times New Roman" w:cs="Times New Roman"/>
                <w:szCs w:val="18"/>
                <w:highlight w:val="lightGray"/>
              </w:rPr>
              <w:t>groundwater</w:t>
            </w:r>
            <w:proofErr w:type="spellEnd"/>
            <w:r w:rsidRPr="00830931">
              <w:rPr>
                <w:rFonts w:eastAsia="Times New Roman" w:cs="Times New Roman"/>
                <w:szCs w:val="18"/>
                <w:highlight w:val="lightGray"/>
              </w:rPr>
              <w:t xml:space="preserve"> level</w:t>
            </w:r>
          </w:p>
        </w:tc>
        <w:tc>
          <w:tcPr>
            <w:tcW w:w="2311" w:type="dxa"/>
          </w:tcPr>
          <w:p w:rsidR="008E02EA" w:rsidRPr="00830931" w:rsidRDefault="008E02EA" w:rsidP="008E02EA">
            <w:pPr>
              <w:rPr>
                <w:szCs w:val="18"/>
                <w:highlight w:val="lightGray"/>
              </w:rPr>
            </w:pPr>
            <w:r w:rsidRPr="00830931">
              <w:rPr>
                <w:szCs w:val="18"/>
                <w:highlight w:val="lightGray"/>
              </w:rPr>
              <w:t>Grondwaterstand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15,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m, water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depth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(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for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offshore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activities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works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)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340D48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340D48">
              <w:rPr>
                <w:rFonts w:eastAsia="Times New Roman" w:cs="Times New Roman"/>
                <w:szCs w:val="18"/>
              </w:rPr>
              <w:t>#MEASUREMENTVAR = 16, [</w:t>
            </w:r>
            <w:proofErr w:type="spellStart"/>
            <w:r w:rsidRPr="00340D48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340D48">
              <w:rPr>
                <w:rFonts w:eastAsia="Times New Roman" w:cs="Times New Roman"/>
                <w:szCs w:val="18"/>
              </w:rPr>
              <w:t xml:space="preserve">], m, end </w:t>
            </w:r>
            <w:proofErr w:type="spellStart"/>
            <w:r w:rsidRPr="00340D48">
              <w:rPr>
                <w:rFonts w:eastAsia="Times New Roman" w:cs="Times New Roman"/>
                <w:szCs w:val="18"/>
              </w:rPr>
              <w:t>depth</w:t>
            </w:r>
            <w:proofErr w:type="spellEnd"/>
            <w:r w:rsidRPr="00340D48">
              <w:rPr>
                <w:rFonts w:eastAsia="Times New Roman" w:cs="Times New Roman"/>
                <w:szCs w:val="18"/>
              </w:rPr>
              <w:t xml:space="preserve"> of </w:t>
            </w:r>
            <w:proofErr w:type="spellStart"/>
            <w:r w:rsidRPr="00340D48">
              <w:rPr>
                <w:rFonts w:eastAsia="Times New Roman" w:cs="Times New Roman"/>
                <w:szCs w:val="18"/>
              </w:rPr>
              <w:t>penetration</w:t>
            </w:r>
            <w:proofErr w:type="spellEnd"/>
            <w:r w:rsidRPr="00340D48">
              <w:rPr>
                <w:rFonts w:eastAsia="Times New Roman" w:cs="Times New Roman"/>
                <w:szCs w:val="18"/>
              </w:rPr>
              <w:t xml:space="preserve"> test</w:t>
            </w:r>
          </w:p>
        </w:tc>
        <w:tc>
          <w:tcPr>
            <w:tcW w:w="2311" w:type="dxa"/>
          </w:tcPr>
          <w:p w:rsidR="008E02EA" w:rsidRPr="00340D48" w:rsidRDefault="008E02EA" w:rsidP="008E02EA">
            <w:pPr>
              <w:rPr>
                <w:szCs w:val="18"/>
              </w:rPr>
            </w:pPr>
            <w:r w:rsidRPr="00340D48">
              <w:rPr>
                <w:szCs w:val="18"/>
              </w:rPr>
              <w:t xml:space="preserve">Einddiepte 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17,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number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], -, Stop criteria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20,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MPa,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of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cone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before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lastRenderedPageBreak/>
              <w:t>#MEASUREMENTVAR = 21,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MPa,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of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cone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after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22,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MPa,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friction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before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23,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MPa,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friction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after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24,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MPa,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PPT u1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before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. Test 15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25,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MPa,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PPT u1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after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.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26,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MPa,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PPT u2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before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.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27,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MPa,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PPT u2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after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.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28,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MPa,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PPT u3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before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.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29,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MPa,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PPT u3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after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.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30,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degrees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inclination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before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.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31,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degrees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inclination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after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.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32,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degrees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inclination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NS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before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.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33,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degrees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inclination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NS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after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.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33,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degrees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inclination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NS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after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. test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34,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degrees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inclination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EW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before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 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35,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degrees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, zero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inclination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EW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after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penetrs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Test (sept 2006)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41,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km,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location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in ‘line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coordinate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’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#MEASUREMENTVAR = 42,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degrees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,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angle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between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positive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X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and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North (April 2004 N) See 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section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 2.1.4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#PROCEDURECODE = GEF-CPT-Report,1,1,0,-</w:t>
            </w:r>
          </w:p>
          <w:p w:rsidR="008E02EA" w:rsidRPr="009E1436" w:rsidRDefault="008E02EA" w:rsidP="008E02EA">
            <w:pPr>
              <w:rPr>
                <w:szCs w:val="18"/>
              </w:rPr>
            </w:pPr>
            <w:r>
              <w:rPr>
                <w:szCs w:val="18"/>
              </w:rPr>
              <w:t>(in samenhang met REPORTCODE)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ObjectTyoe</w:t>
            </w:r>
            <w:proofErr w:type="spellEnd"/>
            <w:r>
              <w:rPr>
                <w:szCs w:val="18"/>
              </w:rPr>
              <w:t xml:space="preserve"> (boring of sondering)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#PROJECTID = 162252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Projectnummer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iCs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#RECORDSEPARATOR =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character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</w:rPr>
              <w:t>symbol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</w:rPr>
              <w:t xml:space="preserve"> at end of a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</w:rPr>
              <w:t>measurement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</w:rPr>
              <w:t xml:space="preserve"> scan (default =</w:t>
            </w:r>
            <w:r>
              <w:rPr>
                <w:rFonts w:eastAsia="Times New Roman" w:cs="Times New Roman"/>
                <w:i/>
                <w:iCs/>
                <w:szCs w:val="18"/>
              </w:rPr>
              <w:t xml:space="preserve"> </w:t>
            </w:r>
            <w:r w:rsidRPr="009E1436">
              <w:rPr>
                <w:rFonts w:eastAsia="Times New Roman" w:cs="Times New Roman"/>
                <w:i/>
                <w:iCs/>
                <w:szCs w:val="18"/>
              </w:rPr>
              <w:t>CR/LF)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b/>
                <w:bCs/>
                <w:szCs w:val="18"/>
              </w:rPr>
              <w:t xml:space="preserve">#REPORTCODE = GEF-CPT-Report, 1,1,0, - </w:t>
            </w:r>
            <w:r w:rsidRPr="009E1436">
              <w:rPr>
                <w:rFonts w:eastAsia="Times New Roman" w:cs="Times New Roman"/>
                <w:b/>
                <w:bCs/>
                <w:i/>
                <w:iCs/>
                <w:szCs w:val="18"/>
              </w:rPr>
              <w:t>release of CPT-Report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ObjectTyoe</w:t>
            </w:r>
            <w:proofErr w:type="spellEnd"/>
            <w:r>
              <w:rPr>
                <w:szCs w:val="18"/>
              </w:rPr>
              <w:t xml:space="preserve"> (boring of sondering)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iCs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t>#REPORTDATAFORMAT =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character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 </w:t>
            </w:r>
            <w:r w:rsidRPr="009E1436">
              <w:rPr>
                <w:rFonts w:eastAsia="Times New Roman" w:cs="Times New Roman"/>
                <w:i/>
                <w:iCs/>
                <w:szCs w:val="18"/>
              </w:rPr>
              <w:t xml:space="preserve">print format per column,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</w:rPr>
              <w:t>according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</w:rPr>
              <w:t>to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</w:rPr>
              <w:t>FORTRANdefinition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</w:t>
            </w:r>
            <w:proofErr w:type="spellStart"/>
            <w:r w:rsidRPr="009E1436">
              <w:rPr>
                <w:szCs w:val="18"/>
              </w:rPr>
              <w:t>nvt</w:t>
            </w:r>
            <w:proofErr w:type="spellEnd"/>
            <w:r w:rsidRPr="009E1436">
              <w:rPr>
                <w:szCs w:val="18"/>
              </w:rPr>
              <w:t>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iCs/>
                <w:szCs w:val="18"/>
                <w:highlight w:val="cyan"/>
              </w:rPr>
            </w:pPr>
            <w:r w:rsidRPr="009E1436">
              <w:rPr>
                <w:rFonts w:eastAsia="Times New Roman" w:cs="Times New Roman"/>
                <w:szCs w:val="18"/>
                <w:highlight w:val="cyan"/>
              </w:rPr>
              <w:t>#SPECIMENVAR = 1, [</w:t>
            </w:r>
            <w:proofErr w:type="spellStart"/>
            <w:r w:rsidRPr="009E1436">
              <w:rPr>
                <w:rFonts w:eastAsia="Times New Roman" w:cs="Times New Roman"/>
                <w:szCs w:val="18"/>
                <w:highlight w:val="cyan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  <w:highlight w:val="cyan"/>
              </w:rPr>
              <w:t>], m, [</w:t>
            </w:r>
            <w:proofErr w:type="spellStart"/>
            <w:r w:rsidRPr="009E1436">
              <w:rPr>
                <w:rFonts w:eastAsia="Times New Roman" w:cs="Times New Roman"/>
                <w:szCs w:val="18"/>
                <w:highlight w:val="cyan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  <w:highlight w:val="cyan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depth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in m –mv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and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sample code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according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to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NEN 5104 of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the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pre-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drilled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soil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  <w:highlight w:val="cyan"/>
              </w:rPr>
            </w:pPr>
            <w:r w:rsidRPr="009E1436">
              <w:rPr>
                <w:szCs w:val="18"/>
                <w:highlight w:val="cyan"/>
              </w:rPr>
              <w:t>Melding: Lith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szCs w:val="18"/>
              </w:rPr>
            </w:pPr>
            <w:r w:rsidRPr="009E1436">
              <w:rPr>
                <w:rFonts w:eastAsia="Times New Roman" w:cs="Times New Roman"/>
                <w:szCs w:val="18"/>
                <w:highlight w:val="cyan"/>
              </w:rPr>
              <w:t>#SPECIMENVAR = n , [</w:t>
            </w:r>
            <w:proofErr w:type="spellStart"/>
            <w:r w:rsidRPr="009E1436">
              <w:rPr>
                <w:rFonts w:eastAsia="Times New Roman" w:cs="Times New Roman"/>
                <w:szCs w:val="18"/>
                <w:highlight w:val="cyan"/>
              </w:rPr>
              <w:t>figure</w:t>
            </w:r>
            <w:proofErr w:type="spellEnd"/>
            <w:r w:rsidRPr="009E1436">
              <w:rPr>
                <w:rFonts w:eastAsia="Times New Roman" w:cs="Times New Roman"/>
                <w:szCs w:val="18"/>
                <w:highlight w:val="cyan"/>
              </w:rPr>
              <w:t>], m, [</w:t>
            </w:r>
            <w:proofErr w:type="spellStart"/>
            <w:r w:rsidRPr="009E1436">
              <w:rPr>
                <w:rFonts w:eastAsia="Times New Roman" w:cs="Times New Roman"/>
                <w:szCs w:val="18"/>
                <w:highlight w:val="cyan"/>
              </w:rPr>
              <w:t>text</w:t>
            </w:r>
            <w:proofErr w:type="spellEnd"/>
            <w:r w:rsidRPr="009E1436">
              <w:rPr>
                <w:rFonts w:eastAsia="Times New Roman" w:cs="Times New Roman"/>
                <w:szCs w:val="18"/>
                <w:highlight w:val="cyan"/>
              </w:rPr>
              <w:t xml:space="preserve">],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depth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in m –mv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and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sample code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according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to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NEN 5104 of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the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pre-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drilled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 xml:space="preserve">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  <w:highlight w:val="cyan"/>
              </w:rPr>
              <w:t>soil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NVT- 2</w:t>
            </w:r>
            <w:r w:rsidRPr="009E1436">
              <w:rPr>
                <w:szCs w:val="18"/>
                <w:vertAlign w:val="superscript"/>
              </w:rPr>
              <w:t>e</w:t>
            </w:r>
            <w:r w:rsidRPr="009E1436">
              <w:rPr>
                <w:szCs w:val="18"/>
              </w:rPr>
              <w:t xml:space="preserve"> lithologische laag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#TESTID = 602.5C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proofErr w:type="spellStart"/>
            <w:r w:rsidRPr="009E1436">
              <w:rPr>
                <w:szCs w:val="18"/>
              </w:rPr>
              <w:t>Sondeer_id</w:t>
            </w:r>
            <w:proofErr w:type="spellEnd"/>
          </w:p>
        </w:tc>
      </w:tr>
      <w:tr w:rsidR="008E02EA" w:rsidRPr="009E1436" w:rsidTr="008E02EA">
        <w:tc>
          <w:tcPr>
            <w:tcW w:w="6068" w:type="dxa"/>
          </w:tcPr>
          <w:p w:rsidR="008E02EA" w:rsidRPr="00F765CE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iCs/>
                <w:szCs w:val="18"/>
                <w:highlight w:val="lightGray"/>
              </w:rPr>
            </w:pPr>
            <w:r w:rsidRPr="00F765CE">
              <w:rPr>
                <w:rFonts w:eastAsia="Times New Roman" w:cs="Times New Roman"/>
                <w:szCs w:val="18"/>
                <w:highlight w:val="lightGray"/>
              </w:rPr>
              <w:t>#STARTDATE = [</w:t>
            </w:r>
            <w:proofErr w:type="spellStart"/>
            <w:r w:rsidRPr="00F765CE">
              <w:rPr>
                <w:rFonts w:eastAsia="Times New Roman" w:cs="Times New Roman"/>
                <w:szCs w:val="18"/>
                <w:highlight w:val="lightGray"/>
              </w:rPr>
              <w:t>number</w:t>
            </w:r>
            <w:proofErr w:type="spellEnd"/>
            <w:r w:rsidRPr="00F765CE">
              <w:rPr>
                <w:rFonts w:eastAsia="Times New Roman" w:cs="Times New Roman"/>
                <w:szCs w:val="18"/>
                <w:highlight w:val="lightGray"/>
              </w:rPr>
              <w:t>], [</w:t>
            </w:r>
            <w:proofErr w:type="spellStart"/>
            <w:r w:rsidRPr="00F765CE">
              <w:rPr>
                <w:rFonts w:eastAsia="Times New Roman" w:cs="Times New Roman"/>
                <w:szCs w:val="18"/>
                <w:highlight w:val="lightGray"/>
              </w:rPr>
              <w:t>number</w:t>
            </w:r>
            <w:proofErr w:type="spellEnd"/>
            <w:r w:rsidRPr="00F765CE">
              <w:rPr>
                <w:rFonts w:eastAsia="Times New Roman" w:cs="Times New Roman"/>
                <w:szCs w:val="18"/>
                <w:highlight w:val="lightGray"/>
              </w:rPr>
              <w:t>], [</w:t>
            </w:r>
            <w:proofErr w:type="spellStart"/>
            <w:r w:rsidRPr="00F765CE">
              <w:rPr>
                <w:rFonts w:eastAsia="Times New Roman" w:cs="Times New Roman"/>
                <w:szCs w:val="18"/>
                <w:highlight w:val="lightGray"/>
              </w:rPr>
              <w:t>number</w:t>
            </w:r>
            <w:proofErr w:type="spellEnd"/>
            <w:r w:rsidRPr="00F765CE">
              <w:rPr>
                <w:rFonts w:eastAsia="Times New Roman" w:cs="Times New Roman"/>
                <w:szCs w:val="18"/>
                <w:highlight w:val="lightGray"/>
              </w:rPr>
              <w:t xml:space="preserve">] </w:t>
            </w:r>
            <w:proofErr w:type="spellStart"/>
            <w:r w:rsidRPr="00F765CE">
              <w:rPr>
                <w:rFonts w:eastAsia="Times New Roman" w:cs="Times New Roman"/>
                <w:i/>
                <w:iCs/>
                <w:szCs w:val="18"/>
                <w:highlight w:val="lightGray"/>
              </w:rPr>
              <w:t>yyyy</w:t>
            </w:r>
            <w:proofErr w:type="spellEnd"/>
            <w:r w:rsidRPr="00F765CE">
              <w:rPr>
                <w:rFonts w:eastAsia="Times New Roman" w:cs="Times New Roman"/>
                <w:i/>
                <w:iCs/>
                <w:szCs w:val="18"/>
                <w:highlight w:val="lightGray"/>
              </w:rPr>
              <w:t xml:space="preserve">, mm, </w:t>
            </w:r>
            <w:proofErr w:type="spellStart"/>
            <w:r w:rsidRPr="00F765CE">
              <w:rPr>
                <w:rFonts w:eastAsia="Times New Roman" w:cs="Times New Roman"/>
                <w:i/>
                <w:iCs/>
                <w:szCs w:val="18"/>
                <w:highlight w:val="lightGray"/>
              </w:rPr>
              <w:t>dd</w:t>
            </w:r>
            <w:proofErr w:type="spellEnd"/>
          </w:p>
        </w:tc>
        <w:tc>
          <w:tcPr>
            <w:tcW w:w="2311" w:type="dxa"/>
          </w:tcPr>
          <w:p w:rsidR="008E02EA" w:rsidRPr="00F765CE" w:rsidRDefault="008E02EA" w:rsidP="008E02EA">
            <w:pPr>
              <w:rPr>
                <w:szCs w:val="18"/>
                <w:highlight w:val="lightGray"/>
              </w:rPr>
            </w:pPr>
            <w:r w:rsidRPr="00F765CE">
              <w:rPr>
                <w:szCs w:val="18"/>
                <w:highlight w:val="lightGray"/>
              </w:rPr>
              <w:t>Checken op filedate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autoSpaceDE w:val="0"/>
              <w:autoSpaceDN w:val="0"/>
              <w:adjustRightInd w:val="0"/>
              <w:rPr>
                <w:rFonts w:eastAsia="Times New Roman" w:cs="Times New Roman"/>
                <w:i/>
                <w:iCs/>
                <w:szCs w:val="18"/>
              </w:rPr>
            </w:pPr>
            <w:r w:rsidRPr="009E1436">
              <w:rPr>
                <w:rFonts w:eastAsia="Times New Roman" w:cs="Times New Roman"/>
                <w:szCs w:val="18"/>
              </w:rPr>
              <w:lastRenderedPageBreak/>
              <w:t>#STARTTIME =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number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number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>], [</w:t>
            </w:r>
            <w:proofErr w:type="spellStart"/>
            <w:r w:rsidRPr="009E1436">
              <w:rPr>
                <w:rFonts w:eastAsia="Times New Roman" w:cs="Times New Roman"/>
                <w:szCs w:val="18"/>
              </w:rPr>
              <w:t>number</w:t>
            </w:r>
            <w:proofErr w:type="spellEnd"/>
            <w:r w:rsidRPr="009E1436">
              <w:rPr>
                <w:rFonts w:eastAsia="Times New Roman" w:cs="Times New Roman"/>
                <w:szCs w:val="18"/>
              </w:rPr>
              <w:t xml:space="preserve">]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</w:rPr>
              <w:t>hh</w:t>
            </w:r>
            <w:proofErr w:type="spellEnd"/>
            <w:r w:rsidRPr="009E1436">
              <w:rPr>
                <w:rFonts w:eastAsia="Times New Roman" w:cs="Times New Roman"/>
                <w:i/>
                <w:iCs/>
                <w:szCs w:val="18"/>
              </w:rPr>
              <w:t xml:space="preserve">, mm, </w:t>
            </w:r>
            <w:proofErr w:type="spellStart"/>
            <w:r w:rsidRPr="009E1436">
              <w:rPr>
                <w:rFonts w:eastAsia="Times New Roman" w:cs="Times New Roman"/>
                <w:i/>
                <w:iCs/>
                <w:szCs w:val="18"/>
              </w:rPr>
              <w:t>ss.s</w:t>
            </w:r>
            <w:proofErr w:type="spellEnd"/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[NVT]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#ZID = 00000,6.1000,0.0000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Maaiveldhoogte (NAP)</w:t>
            </w:r>
          </w:p>
        </w:tc>
      </w:tr>
      <w:tr w:rsidR="008E02EA" w:rsidRPr="009E1436" w:rsidTr="008E02EA">
        <w:tc>
          <w:tcPr>
            <w:tcW w:w="6068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>#XYID = 00000,205306.0000,492480.0000,0.0000,0.0000</w:t>
            </w:r>
          </w:p>
        </w:tc>
        <w:tc>
          <w:tcPr>
            <w:tcW w:w="2311" w:type="dxa"/>
          </w:tcPr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X- </w:t>
            </w:r>
            <w:proofErr w:type="spellStart"/>
            <w:r w:rsidRPr="009E1436">
              <w:rPr>
                <w:szCs w:val="18"/>
              </w:rPr>
              <w:t>coordinaat</w:t>
            </w:r>
            <w:proofErr w:type="spellEnd"/>
            <w:r w:rsidRPr="009E1436">
              <w:rPr>
                <w:szCs w:val="18"/>
              </w:rPr>
              <w:t xml:space="preserve"> (RD)</w:t>
            </w:r>
          </w:p>
          <w:p w:rsidR="008E02EA" w:rsidRPr="009E1436" w:rsidRDefault="008E02EA" w:rsidP="008E02EA">
            <w:pPr>
              <w:rPr>
                <w:szCs w:val="18"/>
              </w:rPr>
            </w:pPr>
            <w:r w:rsidRPr="009E1436">
              <w:rPr>
                <w:szCs w:val="18"/>
              </w:rPr>
              <w:t xml:space="preserve">Y- </w:t>
            </w:r>
            <w:proofErr w:type="spellStart"/>
            <w:r w:rsidRPr="009E1436">
              <w:rPr>
                <w:szCs w:val="18"/>
              </w:rPr>
              <w:t>coordinaat</w:t>
            </w:r>
            <w:proofErr w:type="spellEnd"/>
            <w:r w:rsidRPr="009E1436">
              <w:rPr>
                <w:szCs w:val="18"/>
              </w:rPr>
              <w:t xml:space="preserve"> (RD)</w:t>
            </w:r>
          </w:p>
        </w:tc>
      </w:tr>
    </w:tbl>
    <w:p w:rsidR="008E02EA" w:rsidRDefault="008E02EA" w:rsidP="008E02EA">
      <w:pPr>
        <w:spacing w:line="240" w:lineRule="auto"/>
      </w:pPr>
    </w:p>
    <w:p w:rsidR="008E02EA" w:rsidRDefault="008E02EA" w:rsidP="008E02EA">
      <w:pPr>
        <w:spacing w:line="240" w:lineRule="auto"/>
      </w:pPr>
    </w:p>
    <w:p w:rsidR="008E02EA" w:rsidRDefault="008E02EA" w:rsidP="008E02EA">
      <w:pPr>
        <w:spacing w:line="240" w:lineRule="auto"/>
      </w:pPr>
    </w:p>
    <w:p w:rsidR="008E02EA" w:rsidRDefault="008E02EA" w:rsidP="008E02EA">
      <w:r>
        <w:t>Bijlage 2: GEF-boringen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920"/>
        <w:gridCol w:w="2459"/>
      </w:tblGrid>
      <w:tr w:rsidR="008E02EA" w:rsidRPr="00312D9E" w:rsidTr="008E02EA">
        <w:tc>
          <w:tcPr>
            <w:tcW w:w="5920" w:type="dxa"/>
            <w:shd w:val="clear" w:color="auto" w:fill="BDD6EE" w:themeFill="accent1" w:themeFillTint="66"/>
          </w:tcPr>
          <w:p w:rsidR="008E02EA" w:rsidRPr="00312D9E" w:rsidRDefault="008E02EA" w:rsidP="008E02EA">
            <w:r>
              <w:t>Header-regel GEF-boring</w:t>
            </w:r>
          </w:p>
        </w:tc>
        <w:tc>
          <w:tcPr>
            <w:tcW w:w="2459" w:type="dxa"/>
            <w:shd w:val="clear" w:color="auto" w:fill="BDD6EE" w:themeFill="accent1" w:themeFillTint="66"/>
          </w:tcPr>
          <w:p w:rsidR="008E02EA" w:rsidRPr="00312D9E" w:rsidRDefault="008E02EA" w:rsidP="008E02EA">
            <w:r>
              <w:t>Voorstel Veld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#GEFID = 1,1,0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#COLUMNTEXT = 1, aan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#COLUMNSEPARATOR = ;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#RECORDSEPARATOR = !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#FILEOWNER = DINO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Eigenaar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#COMPANYID = Onbekend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Uitvoerder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#FILEDATE = 2017,2,16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Datum file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#PROJECTID = DINO-BOR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Projectnaam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 = 9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#COLUMNINFO = 1, m, Diepte bovenkant laag, 1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#COLUMNINFO = 2, m, Diepte onderkant laag, 2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#COLUMNINFO = 3, mm, Zandmediaan, 8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#COLUMNINFO = 4, mm, Grindmediaan, 9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#COLUMNINFO = 5, %, Lutum percentage, 3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 xml:space="preserve">#COLUMNINFO = 6, %, </w:t>
            </w:r>
            <w:proofErr w:type="spellStart"/>
            <w:r w:rsidRPr="00432FCF">
              <w:t>Silt</w:t>
            </w:r>
            <w:proofErr w:type="spellEnd"/>
            <w:r w:rsidRPr="00432FCF">
              <w:t xml:space="preserve"> percentage, 4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#COLUMNINFO = 7, %, Zand percentage, 5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#COLUMNINFO = 8, %, Grind percentage, 6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#COLUMNINFO = 9, %, Organische stof percentage, 7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#COLUMNVOID = 1, -9999.99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#COLUMNVOID = 2, -9999.99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#COLUMNVOID = 3, -9999.99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#COLUMNVOID = 4, -9999.99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#COLUMNVOID = 5, -9999.99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#COLUMNVOID = 6, -9999.99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#COLUMNVOID = 7, -9999.99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#COLUMNVOID = 8, -9999.99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#COLUMNVOID = 9, -9999.99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#LASTSCAN = 15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Aantal records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#REPORTCODE = GEF-BORE-Report,1,0,0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#MEASUREMENTCODE = Onbekend,-,-,-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#TESTID = B33G0042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Boor-ID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#XYID = 31000,207740,455710</w:t>
            </w:r>
          </w:p>
        </w:tc>
        <w:tc>
          <w:tcPr>
            <w:tcW w:w="2459" w:type="dxa"/>
          </w:tcPr>
          <w:p w:rsidR="008E02EA" w:rsidRDefault="008E02EA" w:rsidP="008E02EA">
            <w:r>
              <w:t xml:space="preserve">X </w:t>
            </w:r>
            <w:proofErr w:type="spellStart"/>
            <w:r>
              <w:t>coordinaat</w:t>
            </w:r>
            <w:proofErr w:type="spellEnd"/>
            <w:r>
              <w:t xml:space="preserve"> (RD)</w:t>
            </w:r>
          </w:p>
          <w:p w:rsidR="008E02EA" w:rsidRPr="00432FCF" w:rsidRDefault="008E02EA" w:rsidP="008E02EA">
            <w:r>
              <w:t>Y-</w:t>
            </w:r>
            <w:proofErr w:type="spellStart"/>
            <w:r>
              <w:t>coordinaat</w:t>
            </w:r>
            <w:proofErr w:type="spellEnd"/>
            <w:r>
              <w:t xml:space="preserve"> RD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#ZID = 31000,10.34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Maaiveldhoogte (NAP)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#MEASUREMENTTEXT = 3, Brummen, plaatsnaam</w:t>
            </w:r>
          </w:p>
        </w:tc>
        <w:tc>
          <w:tcPr>
            <w:tcW w:w="2459" w:type="dxa"/>
          </w:tcPr>
          <w:p w:rsidR="008E02EA" w:rsidRPr="00432FCF" w:rsidRDefault="008E02EA" w:rsidP="008E02EA">
            <w:proofErr w:type="spellStart"/>
            <w:r>
              <w:t>Loactienaam</w:t>
            </w:r>
            <w:proofErr w:type="spellEnd"/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#MEASUREMENTTEXT = 6, Steenhuis  Dr. J.F., beschrijver lagen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Beschrijver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#MEASUREMENTTEXT = 9, maaiveld, vast horizontaal niveau</w:t>
            </w:r>
          </w:p>
        </w:tc>
        <w:tc>
          <w:tcPr>
            <w:tcW w:w="2459" w:type="dxa"/>
          </w:tcPr>
          <w:p w:rsidR="008E02EA" w:rsidRPr="00432FCF" w:rsidRDefault="008E02EA" w:rsidP="008E02EA"/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#MEASUREMENTTEXT = 13, Hollander  J.  Apeldoorn, boorbedrijf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Uitvoerder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lastRenderedPageBreak/>
              <w:t>#MEASUREMENTTEXT = 16, 1946-01-01, datum boring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Datum boring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#MEASUREMENTTEXT = 31, PUL, boormethode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boormethode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 xml:space="preserve">#MEASUREMENTTEXT = 7, Rijksdriehoeksmeting, </w:t>
            </w:r>
            <w:proofErr w:type="spellStart"/>
            <w:r w:rsidRPr="00432FCF">
              <w:t>locaal</w:t>
            </w:r>
            <w:proofErr w:type="spellEnd"/>
            <w:r w:rsidRPr="00432FCF">
              <w:t xml:space="preserve"> </w:t>
            </w:r>
            <w:proofErr w:type="spellStart"/>
            <w:r w:rsidRPr="00432FCF">
              <w:t>coÃ¶rdinatensysteem</w:t>
            </w:r>
            <w:proofErr w:type="spellEnd"/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 xml:space="preserve">#MEASUREMENTTEXT = 8, Normaal Amsterdams Peil, </w:t>
            </w:r>
            <w:proofErr w:type="spellStart"/>
            <w:r w:rsidRPr="00432FCF">
              <w:t>locaal</w:t>
            </w:r>
            <w:proofErr w:type="spellEnd"/>
            <w:r w:rsidRPr="00432FCF">
              <w:t xml:space="preserve"> referentiesysteem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[NVT]</w:t>
            </w:r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#MEASUREMENTVAR = 16, 35.00, m, einddiepte</w:t>
            </w:r>
          </w:p>
        </w:tc>
        <w:tc>
          <w:tcPr>
            <w:tcW w:w="2459" w:type="dxa"/>
          </w:tcPr>
          <w:p w:rsidR="008E02EA" w:rsidRPr="00432FCF" w:rsidRDefault="008E02EA" w:rsidP="008E02EA">
            <w:proofErr w:type="spellStart"/>
            <w:r>
              <w:t>eindDiepte</w:t>
            </w:r>
            <w:proofErr w:type="spellEnd"/>
          </w:p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#MEASUREMENTTEXT = 14, Nee, openbaar</w:t>
            </w:r>
          </w:p>
        </w:tc>
        <w:tc>
          <w:tcPr>
            <w:tcW w:w="2459" w:type="dxa"/>
          </w:tcPr>
          <w:p w:rsidR="008E02EA" w:rsidRPr="00432FCF" w:rsidRDefault="008E02EA" w:rsidP="008E02EA"/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#MEASUREMENTTEXT = 17, Onbekend, vochtigheidstoestand grond</w:t>
            </w:r>
          </w:p>
        </w:tc>
        <w:tc>
          <w:tcPr>
            <w:tcW w:w="2459" w:type="dxa"/>
          </w:tcPr>
          <w:p w:rsidR="008E02EA" w:rsidRPr="00432FCF" w:rsidRDefault="008E02EA" w:rsidP="008E02EA"/>
        </w:tc>
      </w:tr>
      <w:tr w:rsidR="008E02EA" w:rsidRPr="00432FCF" w:rsidTr="008E02EA">
        <w:tc>
          <w:tcPr>
            <w:tcW w:w="5920" w:type="dxa"/>
          </w:tcPr>
          <w:p w:rsidR="008E02EA" w:rsidRPr="00432FCF" w:rsidRDefault="008E02EA" w:rsidP="008E02EA">
            <w:r w:rsidRPr="00432FCF">
              <w:t>#MEASUREMENTTEXT = 18, Ja, peilbuis aanwezig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Peilbuis aanwezig</w:t>
            </w:r>
          </w:p>
        </w:tc>
      </w:tr>
      <w:tr w:rsidR="008E02EA" w:rsidTr="008E02EA">
        <w:tc>
          <w:tcPr>
            <w:tcW w:w="5920" w:type="dxa"/>
          </w:tcPr>
          <w:p w:rsidR="008E02EA" w:rsidRDefault="008E02EA" w:rsidP="008E02EA">
            <w:r w:rsidRPr="00432FCF">
              <w:t>#MEASUREMENTVAR = 19, 1, -, aantal peilbuizen</w:t>
            </w:r>
          </w:p>
        </w:tc>
        <w:tc>
          <w:tcPr>
            <w:tcW w:w="2459" w:type="dxa"/>
          </w:tcPr>
          <w:p w:rsidR="008E02EA" w:rsidRPr="00432FCF" w:rsidRDefault="008E02EA" w:rsidP="008E02EA">
            <w:r>
              <w:t>Aantal peilbuizen</w:t>
            </w:r>
          </w:p>
        </w:tc>
      </w:tr>
    </w:tbl>
    <w:p w:rsidR="008E02EA" w:rsidRDefault="008E02EA" w:rsidP="008E02EA"/>
    <w:p w:rsidR="008E02EA" w:rsidRDefault="008E02EA" w:rsidP="008E02EA"/>
    <w:p w:rsidR="008E02EA" w:rsidRDefault="008E02EA"/>
    <w:p w:rsidR="008E02EA" w:rsidRDefault="008E02EA"/>
    <w:p w:rsidR="008E02EA" w:rsidRDefault="008E02EA"/>
    <w:sectPr w:rsidR="008E0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392688"/>
    <w:multiLevelType w:val="multilevel"/>
    <w:tmpl w:val="94AAB9A8"/>
    <w:lvl w:ilvl="0">
      <w:start w:val="1"/>
      <w:numFmt w:val="decimal"/>
      <w:pStyle w:val="Hoofdnummer"/>
      <w:lvlText w:val="%1."/>
      <w:lvlJc w:val="left"/>
      <w:pPr>
        <w:ind w:left="360" w:hanging="360"/>
      </w:pPr>
    </w:lvl>
    <w:lvl w:ilvl="1">
      <w:start w:val="1"/>
      <w:numFmt w:val="decimal"/>
      <w:pStyle w:val="Subnummer"/>
      <w:lvlText w:val="%1.%2."/>
      <w:lvlJc w:val="left"/>
      <w:pPr>
        <w:ind w:left="792" w:hanging="432"/>
      </w:pPr>
    </w:lvl>
    <w:lvl w:ilvl="2">
      <w:start w:val="1"/>
      <w:numFmt w:val="decimal"/>
      <w:pStyle w:val="Subsubnummer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0D649F1"/>
    <w:multiLevelType w:val="hybridMultilevel"/>
    <w:tmpl w:val="71380CA2"/>
    <w:lvl w:ilvl="0" w:tplc="0DBC2E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E1E23"/>
    <w:multiLevelType w:val="hybridMultilevel"/>
    <w:tmpl w:val="242640FC"/>
    <w:lvl w:ilvl="0" w:tplc="5148938A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B0A"/>
    <w:rsid w:val="002360DE"/>
    <w:rsid w:val="00847E78"/>
    <w:rsid w:val="008E02EA"/>
    <w:rsid w:val="00C44DE6"/>
    <w:rsid w:val="00E7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CBD2C-FE3D-4C21-995D-12039ECE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36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70B0A"/>
    <w:pPr>
      <w:ind w:left="720"/>
      <w:contextualSpacing/>
    </w:pPr>
  </w:style>
  <w:style w:type="paragraph" w:customStyle="1" w:styleId="Hoofdnummer">
    <w:name w:val="Hoofdnummer"/>
    <w:basedOn w:val="Standaard"/>
    <w:next w:val="Standaard"/>
    <w:link w:val="HoofdnummerChar"/>
    <w:qFormat/>
    <w:rsid w:val="008E02EA"/>
    <w:pPr>
      <w:numPr>
        <w:numId w:val="2"/>
      </w:numPr>
      <w:tabs>
        <w:tab w:val="left" w:pos="567"/>
      </w:tabs>
      <w:spacing w:after="0" w:line="240" w:lineRule="atLeast"/>
      <w:ind w:left="0" w:firstLine="0"/>
    </w:pPr>
    <w:rPr>
      <w:rFonts w:ascii="Verdana" w:eastAsiaTheme="minorEastAsia" w:hAnsi="Verdana"/>
      <w:b/>
      <w:sz w:val="18"/>
      <w:lang w:eastAsia="nl-NL"/>
    </w:rPr>
  </w:style>
  <w:style w:type="paragraph" w:customStyle="1" w:styleId="Subnummer">
    <w:name w:val="Subnummer"/>
    <w:basedOn w:val="Hoofdnummer"/>
    <w:next w:val="Standaard"/>
    <w:link w:val="SubnummerChar"/>
    <w:qFormat/>
    <w:rsid w:val="008E02EA"/>
    <w:pPr>
      <w:numPr>
        <w:ilvl w:val="1"/>
      </w:numPr>
      <w:ind w:left="0" w:firstLine="0"/>
    </w:pPr>
    <w:rPr>
      <w:b w:val="0"/>
      <w:i/>
    </w:rPr>
  </w:style>
  <w:style w:type="character" w:customStyle="1" w:styleId="HoofdnummerChar">
    <w:name w:val="Hoofdnummer Char"/>
    <w:basedOn w:val="Standaardalinea-lettertype"/>
    <w:link w:val="Hoofdnummer"/>
    <w:rsid w:val="008E02EA"/>
    <w:rPr>
      <w:rFonts w:ascii="Verdana" w:eastAsiaTheme="minorEastAsia" w:hAnsi="Verdana"/>
      <w:b/>
      <w:sz w:val="18"/>
      <w:lang w:eastAsia="nl-NL"/>
    </w:rPr>
  </w:style>
  <w:style w:type="paragraph" w:customStyle="1" w:styleId="Subsubnummer">
    <w:name w:val="Subsubnummer"/>
    <w:basedOn w:val="Subnummer"/>
    <w:next w:val="Standaard"/>
    <w:qFormat/>
    <w:rsid w:val="008E02EA"/>
    <w:pPr>
      <w:numPr>
        <w:ilvl w:val="2"/>
      </w:numPr>
      <w:ind w:left="0" w:firstLine="0"/>
    </w:pPr>
    <w:rPr>
      <w:i w:val="0"/>
    </w:rPr>
  </w:style>
  <w:style w:type="character" w:customStyle="1" w:styleId="SubnummerChar">
    <w:name w:val="Subnummer Char"/>
    <w:basedOn w:val="HoofdnummerChar"/>
    <w:link w:val="Subnummer"/>
    <w:rsid w:val="008E02EA"/>
    <w:rPr>
      <w:rFonts w:ascii="Verdana" w:eastAsiaTheme="minorEastAsia" w:hAnsi="Verdana"/>
      <w:b w:val="0"/>
      <w:i/>
      <w:sz w:val="18"/>
      <w:lang w:eastAsia="nl-NL"/>
    </w:rPr>
  </w:style>
  <w:style w:type="character" w:styleId="Hyperlink">
    <w:name w:val="Hyperlink"/>
    <w:basedOn w:val="Standaardalinea-lettertype"/>
    <w:uiPriority w:val="99"/>
    <w:unhideWhenUsed/>
    <w:rsid w:val="008E02EA"/>
    <w:rPr>
      <w:color w:val="0563C1" w:themeColor="hyperlink"/>
      <w:u w:val="single"/>
    </w:rPr>
  </w:style>
  <w:style w:type="table" w:styleId="Tabelraster">
    <w:name w:val="Table Grid"/>
    <w:basedOn w:val="Standaardtabel"/>
    <w:uiPriority w:val="59"/>
    <w:rsid w:val="008E02E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Zwaar">
    <w:name w:val="Strong"/>
    <w:basedOn w:val="Standaardalinea-lettertype"/>
    <w:uiPriority w:val="22"/>
    <w:qFormat/>
    <w:rsid w:val="008E02EA"/>
    <w:rPr>
      <w:b/>
      <w:bCs/>
    </w:rPr>
  </w:style>
  <w:style w:type="character" w:customStyle="1" w:styleId="Kop1Char">
    <w:name w:val="Kop 1 Char"/>
    <w:basedOn w:val="Standaardalinea-lettertype"/>
    <w:link w:val="Kop1"/>
    <w:uiPriority w:val="9"/>
    <w:rsid w:val="002360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vanruiten@vallei-veluwe.n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7BAAE3A1</Template>
  <TotalTime>12</TotalTime>
  <Pages>9</Pages>
  <Words>1834</Words>
  <Characters>10087</Characters>
  <Application>Microsoft Office Word</Application>
  <DocSecurity>0</DocSecurity>
  <Lines>84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Waterschap Vallei en Veluwe</Company>
  <LinksUpToDate>false</LinksUpToDate>
  <CharactersWithSpaces>11898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Ruiten, Adrie van</dc:creator>
  <cp:keywords/>
  <dc:description/>
  <cp:lastModifiedBy>Ruiten, Adrie van</cp:lastModifiedBy>
  <cp:revision>3</cp:revision>
  <dcterms:created xsi:type="dcterms:W3CDTF">2017-11-02T12:41:00Z</dcterms:created>
  <dcterms:modified xsi:type="dcterms:W3CDTF">2017-11-02T13:00:00Z</dcterms:modified>
</cp:coreProperties>
</file>